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11" w:rsidRPr="00FD2D48" w:rsidRDefault="007D4511">
      <w:pPr>
        <w:pStyle w:val="Ttulo"/>
        <w:jc w:val="right"/>
        <w:rPr>
          <w:lang w:val="pt-BR"/>
        </w:rPr>
      </w:pPr>
      <w:r w:rsidRPr="00FD2D48">
        <w:rPr>
          <w:lang w:val="pt-BR"/>
        </w:rPr>
        <w:fldChar w:fldCharType="begin"/>
      </w:r>
      <w:r w:rsidRPr="00FD2D48">
        <w:rPr>
          <w:lang w:val="pt-BR"/>
        </w:rPr>
        <w:instrText xml:space="preserve"> SUBJECT  \* MERGEFORMAT </w:instrText>
      </w:r>
      <w:r w:rsidRPr="00FD2D48">
        <w:rPr>
          <w:lang w:val="pt-BR"/>
        </w:rPr>
        <w:fldChar w:fldCharType="separate"/>
      </w:r>
      <w:r w:rsidR="00807367">
        <w:rPr>
          <w:lang w:val="pt-BR"/>
        </w:rPr>
        <w:t>&lt;Nome do Projeto&gt;</w:t>
      </w:r>
      <w:r w:rsidRPr="00FD2D48">
        <w:rPr>
          <w:lang w:val="pt-BR"/>
        </w:rPr>
        <w:fldChar w:fldCharType="end"/>
      </w:r>
    </w:p>
    <w:p w:rsidR="007D4511" w:rsidRPr="00FD2D48" w:rsidRDefault="007D4511">
      <w:pPr>
        <w:pStyle w:val="Ttulo"/>
        <w:jc w:val="right"/>
        <w:rPr>
          <w:lang w:val="pt-BR"/>
        </w:rPr>
      </w:pPr>
      <w:r w:rsidRPr="00FD2D48">
        <w:rPr>
          <w:lang w:val="pt-BR"/>
        </w:rPr>
        <w:fldChar w:fldCharType="begin"/>
      </w:r>
      <w:r w:rsidRPr="00FD2D48">
        <w:rPr>
          <w:lang w:val="pt-BR"/>
        </w:rPr>
        <w:instrText xml:space="preserve"> TITLE  \* MERGEFORMAT </w:instrText>
      </w:r>
      <w:r w:rsidRPr="00FD2D48">
        <w:rPr>
          <w:lang w:val="pt-BR"/>
        </w:rPr>
        <w:fldChar w:fldCharType="separate"/>
      </w:r>
      <w:r w:rsidR="00807367">
        <w:rPr>
          <w:lang w:val="pt-BR"/>
        </w:rPr>
        <w:t>Caso de Desenvolvimento</w:t>
      </w:r>
      <w:r w:rsidRPr="00FD2D48">
        <w:rPr>
          <w:lang w:val="pt-BR"/>
        </w:rPr>
        <w:fldChar w:fldCharType="end"/>
      </w:r>
    </w:p>
    <w:p w:rsidR="007D4511" w:rsidRPr="00FD2D48" w:rsidRDefault="007D4511">
      <w:pPr>
        <w:pStyle w:val="Ttulo"/>
        <w:jc w:val="right"/>
        <w:rPr>
          <w:lang w:val="pt-BR"/>
        </w:rPr>
      </w:pPr>
    </w:p>
    <w:p w:rsidR="007D4511" w:rsidRPr="00FD2D48" w:rsidRDefault="007D4511">
      <w:pPr>
        <w:pStyle w:val="Ttulo"/>
        <w:jc w:val="right"/>
        <w:rPr>
          <w:sz w:val="28"/>
          <w:szCs w:val="28"/>
          <w:lang w:val="pt-BR"/>
        </w:rPr>
      </w:pPr>
      <w:r w:rsidRPr="00FD2D48">
        <w:rPr>
          <w:sz w:val="28"/>
          <w:szCs w:val="28"/>
          <w:lang w:val="pt-BR"/>
        </w:rPr>
        <w:t>Versão &lt;1.0&gt;</w:t>
      </w:r>
    </w:p>
    <w:p w:rsidR="007D4511" w:rsidRPr="00FD2D48" w:rsidRDefault="007D4511">
      <w:pPr>
        <w:pStyle w:val="Ttulo"/>
        <w:rPr>
          <w:sz w:val="28"/>
          <w:szCs w:val="28"/>
          <w:lang w:val="pt-BR"/>
        </w:rPr>
      </w:pPr>
    </w:p>
    <w:p w:rsidR="007D4511" w:rsidRPr="00FD2D48" w:rsidRDefault="007D4511">
      <w:pPr>
        <w:rPr>
          <w:lang w:val="pt-BR"/>
        </w:rPr>
      </w:pPr>
    </w:p>
    <w:p w:rsidR="00FD2D48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>[Nota: O gabarito a seguir é fornecido para utilização com o Rational Unified Process</w:t>
      </w:r>
      <w:r w:rsidR="00FD2D48">
        <w:sym w:font="Symbol" w:char="F0E4"/>
      </w:r>
      <w:r w:rsidR="00FD2D48" w:rsidRPr="00FD2D48">
        <w:rPr>
          <w:lang w:val="pt-BR"/>
        </w:rPr>
        <w:t>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:rsidR="007D4511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 xml:space="preserve">[Para personalizar campos automáticos no Microsoft Word (que exibem um segundo plano cinza quando selecionados), selecione File&gt;Properties e substitua os campos Title, Subject e Company pelas informações apropriadas para este documento. Depois de fechar o diálogo, os campos automáticos podem ser atualizados no documento inteiro, selecionando Edit&gt;Select All (ou Ctrl-A) e pressionando F9 ou simplesmente clique no campo e pressione F9. Esse procedimento deverá ser executado separadamente para os Cabeçalhos e Rodapés. Alt-F9 alterna entre a exibição de nomes de campos e do conteúdo dos campos. Consulte a Ajuda do Word para obter informações adicionais sobre como trabalhar com campos.] </w:t>
      </w:r>
    </w:p>
    <w:p w:rsidR="007D4511" w:rsidRPr="00FD2D48" w:rsidRDefault="007D4511">
      <w:pPr>
        <w:rPr>
          <w:lang w:val="pt-BR"/>
        </w:rPr>
        <w:sectPr w:rsidR="007D4511" w:rsidRPr="00FD2D48">
          <w:headerReference w:type="default" r:id="rId7"/>
          <w:foot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7D4511" w:rsidRDefault="007D4511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451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D451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  <w:r>
              <w:t>&lt;dd/mm/aa&gt;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  <w:r>
              <w:t>&lt;xx&gt;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  <w: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  <w:r>
              <w:t>&lt;nome&gt;</w:t>
            </w:r>
          </w:p>
        </w:tc>
      </w:tr>
      <w:tr w:rsidR="007D451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</w:tr>
      <w:tr w:rsidR="007D451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</w:tr>
      <w:tr w:rsidR="007D4511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11" w:rsidRDefault="007D4511">
            <w:pPr>
              <w:pStyle w:val="Tabletext"/>
            </w:pPr>
          </w:p>
        </w:tc>
      </w:tr>
    </w:tbl>
    <w:p w:rsidR="007D4511" w:rsidRDefault="007D4511"/>
    <w:p w:rsidR="007D4511" w:rsidRDefault="007D4511">
      <w:pPr>
        <w:pStyle w:val="Ttulo"/>
      </w:pPr>
      <w:r>
        <w:br w:type="page"/>
      </w:r>
      <w:r>
        <w:lastRenderedPageBreak/>
        <w:t>Índice</w:t>
      </w:r>
    </w:p>
    <w:p w:rsidR="008563B3" w:rsidRDefault="007D45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63B3">
        <w:rPr>
          <w:noProof/>
        </w:rPr>
        <w:t>1.</w:t>
      </w:r>
      <w:r w:rsidR="008563B3">
        <w:rPr>
          <w:noProof/>
          <w:sz w:val="24"/>
          <w:szCs w:val="24"/>
        </w:rPr>
        <w:tab/>
      </w:r>
      <w:r w:rsidR="008563B3">
        <w:rPr>
          <w:noProof/>
        </w:rPr>
        <w:t>Introdução</w:t>
      </w:r>
      <w:r w:rsidR="008563B3">
        <w:rPr>
          <w:noProof/>
        </w:rPr>
        <w:tab/>
      </w:r>
      <w:r w:rsidR="008563B3">
        <w:rPr>
          <w:noProof/>
        </w:rPr>
        <w:fldChar w:fldCharType="begin"/>
      </w:r>
      <w:r w:rsidR="008563B3">
        <w:rPr>
          <w:noProof/>
        </w:rPr>
        <w:instrText xml:space="preserve"> PAGEREF _Toc131242801 \h </w:instrText>
      </w:r>
      <w:r w:rsidR="0012225A">
        <w:rPr>
          <w:noProof/>
        </w:rPr>
      </w:r>
      <w:r w:rsidR="008563B3">
        <w:rPr>
          <w:noProof/>
        </w:rPr>
        <w:fldChar w:fldCharType="separate"/>
      </w:r>
      <w:r w:rsidR="00807367">
        <w:rPr>
          <w:noProof/>
        </w:rPr>
        <w:t>4</w:t>
      </w:r>
      <w:r w:rsidR="008563B3">
        <w:rPr>
          <w:noProof/>
        </w:rPr>
        <w:fldChar w:fldCharType="end"/>
      </w:r>
    </w:p>
    <w:p w:rsidR="008563B3" w:rsidRDefault="008563B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_Toc131242802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</w:rPr>
        <w:t>4</w:t>
      </w:r>
      <w:r>
        <w:rPr>
          <w:noProof/>
        </w:rPr>
        <w:fldChar w:fldCharType="end"/>
      </w:r>
    </w:p>
    <w:p w:rsidR="008563B3" w:rsidRDefault="008563B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_Toc131242803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</w:rPr>
        <w:t>4</w:t>
      </w:r>
      <w:r>
        <w:rPr>
          <w:noProof/>
        </w:rPr>
        <w:fldChar w:fldCharType="end"/>
      </w:r>
    </w:p>
    <w:p w:rsidR="008563B3" w:rsidRDefault="008563B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_Toc131242804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</w:rPr>
        <w:t>4</w:t>
      </w:r>
      <w:r>
        <w:rPr>
          <w:noProof/>
        </w:rPr>
        <w:fldChar w:fldCharType="end"/>
      </w:r>
    </w:p>
    <w:p w:rsidR="008563B3" w:rsidRDefault="008563B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_Toc131242805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</w:rPr>
        <w:t>4</w:t>
      </w:r>
      <w:r>
        <w:rPr>
          <w:noProof/>
        </w:rPr>
        <w:fldChar w:fldCharType="end"/>
      </w:r>
    </w:p>
    <w:p w:rsidR="008563B3" w:rsidRDefault="008563B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_Toc131242806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</w:rPr>
        <w:t>4</w:t>
      </w:r>
      <w:r>
        <w:rPr>
          <w:noProof/>
        </w:rPr>
        <w:fldChar w:fldCharType="end"/>
      </w:r>
    </w:p>
    <w:p w:rsidR="008563B3" w:rsidRDefault="008563B3">
      <w:pPr>
        <w:pStyle w:val="Sumrio1"/>
        <w:tabs>
          <w:tab w:val="left" w:pos="432"/>
        </w:tabs>
        <w:rPr>
          <w:noProof/>
          <w:sz w:val="24"/>
          <w:szCs w:val="24"/>
        </w:rPr>
      </w:pPr>
      <w:r w:rsidRPr="00AC1147">
        <w:rPr>
          <w:noProof/>
          <w:lang w:val="pt-BR"/>
        </w:rPr>
        <w:t>2.</w:t>
      </w:r>
      <w:r>
        <w:rPr>
          <w:noProof/>
          <w:sz w:val="24"/>
          <w:szCs w:val="24"/>
        </w:rPr>
        <w:tab/>
      </w:r>
      <w:r w:rsidRPr="00AC1147">
        <w:rPr>
          <w:noProof/>
          <w:lang w:val="pt-BR"/>
        </w:rPr>
        <w:t>Visão Geral do Caso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_Toc131242807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</w:rPr>
        <w:t>4</w:t>
      </w:r>
      <w:r>
        <w:rPr>
          <w:noProof/>
        </w:rPr>
        <w:fldChar w:fldCharType="end"/>
      </w:r>
    </w:p>
    <w:p w:rsidR="008563B3" w:rsidRPr="008563B3" w:rsidRDefault="008563B3">
      <w:pPr>
        <w:pStyle w:val="Sumrio2"/>
        <w:tabs>
          <w:tab w:val="left" w:pos="990"/>
        </w:tabs>
        <w:rPr>
          <w:noProof/>
          <w:sz w:val="24"/>
          <w:szCs w:val="24"/>
          <w:lang w:val="sv-SE"/>
        </w:rPr>
      </w:pPr>
      <w:r w:rsidRPr="008563B3">
        <w:rPr>
          <w:noProof/>
          <w:lang w:val="sv-SE"/>
        </w:rPr>
        <w:t>2.1</w:t>
      </w:r>
      <w:r w:rsidRPr="008563B3">
        <w:rPr>
          <w:noProof/>
          <w:sz w:val="24"/>
          <w:szCs w:val="24"/>
          <w:lang w:val="sv-SE"/>
        </w:rPr>
        <w:tab/>
      </w:r>
      <w:r w:rsidRPr="008563B3">
        <w:rPr>
          <w:noProof/>
          <w:lang w:val="sv-SE"/>
        </w:rPr>
        <w:t>Modelo de Ciclo de Vida</w:t>
      </w:r>
      <w:r w:rsidRPr="008563B3">
        <w:rPr>
          <w:noProof/>
          <w:lang w:val="sv-SE"/>
        </w:rPr>
        <w:tab/>
      </w:r>
      <w:r>
        <w:rPr>
          <w:noProof/>
        </w:rPr>
        <w:fldChar w:fldCharType="begin"/>
      </w:r>
      <w:r w:rsidRPr="008563B3">
        <w:rPr>
          <w:noProof/>
          <w:lang w:val="sv-SE"/>
        </w:rPr>
        <w:instrText xml:space="preserve"> PAGEREF _Toc131242808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8563B3" w:rsidRPr="008563B3" w:rsidRDefault="008563B3">
      <w:pPr>
        <w:pStyle w:val="Sumrio2"/>
        <w:tabs>
          <w:tab w:val="left" w:pos="990"/>
        </w:tabs>
        <w:rPr>
          <w:noProof/>
          <w:sz w:val="24"/>
          <w:szCs w:val="24"/>
          <w:lang w:val="sv-SE"/>
        </w:rPr>
      </w:pPr>
      <w:r w:rsidRPr="008563B3">
        <w:rPr>
          <w:noProof/>
          <w:lang w:val="sv-SE"/>
        </w:rPr>
        <w:t>2.2</w:t>
      </w:r>
      <w:r w:rsidRPr="008563B3">
        <w:rPr>
          <w:noProof/>
          <w:sz w:val="24"/>
          <w:szCs w:val="24"/>
          <w:lang w:val="sv-SE"/>
        </w:rPr>
        <w:tab/>
      </w:r>
      <w:r w:rsidRPr="008563B3">
        <w:rPr>
          <w:noProof/>
          <w:lang w:val="sv-SE"/>
        </w:rPr>
        <w:t>Exemplos de Planos de Iteração</w:t>
      </w:r>
      <w:r w:rsidRPr="008563B3">
        <w:rPr>
          <w:noProof/>
          <w:lang w:val="sv-SE"/>
        </w:rPr>
        <w:tab/>
      </w:r>
      <w:r>
        <w:rPr>
          <w:noProof/>
        </w:rPr>
        <w:fldChar w:fldCharType="begin"/>
      </w:r>
      <w:r w:rsidRPr="008563B3">
        <w:rPr>
          <w:noProof/>
          <w:lang w:val="sv-SE"/>
        </w:rPr>
        <w:instrText xml:space="preserve"> PAGEREF _Toc131242809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8563B3" w:rsidRPr="008563B3" w:rsidRDefault="008563B3">
      <w:pPr>
        <w:pStyle w:val="Sumrio3"/>
        <w:rPr>
          <w:sz w:val="24"/>
          <w:szCs w:val="24"/>
          <w:lang w:val="sv-SE"/>
        </w:rPr>
      </w:pPr>
      <w:r w:rsidRPr="008563B3">
        <w:rPr>
          <w:lang w:val="sv-SE"/>
        </w:rPr>
        <w:t>2.2.1</w:t>
      </w:r>
      <w:r w:rsidRPr="008563B3">
        <w:rPr>
          <w:sz w:val="24"/>
          <w:szCs w:val="24"/>
          <w:lang w:val="sv-SE"/>
        </w:rPr>
        <w:tab/>
      </w:r>
      <w:r w:rsidRPr="008563B3">
        <w:rPr>
          <w:lang w:val="sv-SE"/>
        </w:rPr>
        <w:t>Fase de Iniciação</w:t>
      </w:r>
      <w:r w:rsidRPr="008563B3">
        <w:rPr>
          <w:lang w:val="sv-SE"/>
        </w:rPr>
        <w:tab/>
      </w:r>
      <w:r>
        <w:fldChar w:fldCharType="begin"/>
      </w:r>
      <w:r w:rsidRPr="008563B3">
        <w:rPr>
          <w:lang w:val="sv-SE"/>
        </w:rPr>
        <w:instrText xml:space="preserve"> PAGEREF _Toc131242810 \h </w:instrText>
      </w:r>
      <w:r>
        <w:fldChar w:fldCharType="separate"/>
      </w:r>
      <w:r w:rsidR="00807367">
        <w:rPr>
          <w:lang w:val="sv-SE"/>
        </w:rPr>
        <w:t>4</w:t>
      </w:r>
      <w:r>
        <w:fldChar w:fldCharType="end"/>
      </w:r>
    </w:p>
    <w:p w:rsidR="008563B3" w:rsidRPr="008563B3" w:rsidRDefault="008563B3">
      <w:pPr>
        <w:pStyle w:val="Sumrio3"/>
        <w:rPr>
          <w:sz w:val="24"/>
          <w:szCs w:val="24"/>
          <w:lang w:val="sv-SE"/>
        </w:rPr>
      </w:pPr>
      <w:r w:rsidRPr="008563B3">
        <w:rPr>
          <w:lang w:val="sv-SE"/>
        </w:rPr>
        <w:t>2.2.2</w:t>
      </w:r>
      <w:r w:rsidRPr="008563B3">
        <w:rPr>
          <w:sz w:val="24"/>
          <w:szCs w:val="24"/>
          <w:lang w:val="sv-SE"/>
        </w:rPr>
        <w:tab/>
      </w:r>
      <w:r w:rsidRPr="008563B3">
        <w:rPr>
          <w:lang w:val="sv-SE"/>
        </w:rPr>
        <w:t>Fase de Elaboração</w:t>
      </w:r>
      <w:r w:rsidRPr="008563B3">
        <w:rPr>
          <w:lang w:val="sv-SE"/>
        </w:rPr>
        <w:tab/>
      </w:r>
      <w:r>
        <w:fldChar w:fldCharType="begin"/>
      </w:r>
      <w:r w:rsidRPr="008563B3">
        <w:rPr>
          <w:lang w:val="sv-SE"/>
        </w:rPr>
        <w:instrText xml:space="preserve"> PAGEREF _Toc131242811 \h </w:instrText>
      </w:r>
      <w:r>
        <w:fldChar w:fldCharType="separate"/>
      </w:r>
      <w:r w:rsidR="00807367">
        <w:rPr>
          <w:lang w:val="sv-SE"/>
        </w:rPr>
        <w:t>4</w:t>
      </w:r>
      <w:r>
        <w:fldChar w:fldCharType="end"/>
      </w:r>
    </w:p>
    <w:p w:rsidR="008563B3" w:rsidRPr="008563B3" w:rsidRDefault="008563B3">
      <w:pPr>
        <w:pStyle w:val="Sumrio3"/>
        <w:rPr>
          <w:sz w:val="24"/>
          <w:szCs w:val="24"/>
          <w:lang w:val="sv-SE"/>
        </w:rPr>
      </w:pPr>
      <w:r w:rsidRPr="008563B3">
        <w:rPr>
          <w:lang w:val="sv-SE"/>
        </w:rPr>
        <w:t>2.2.3</w:t>
      </w:r>
      <w:r w:rsidRPr="008563B3">
        <w:rPr>
          <w:sz w:val="24"/>
          <w:szCs w:val="24"/>
          <w:lang w:val="sv-SE"/>
        </w:rPr>
        <w:tab/>
      </w:r>
      <w:r w:rsidRPr="008563B3">
        <w:rPr>
          <w:lang w:val="sv-SE"/>
        </w:rPr>
        <w:t>Fase de Construção</w:t>
      </w:r>
      <w:r w:rsidRPr="008563B3">
        <w:rPr>
          <w:lang w:val="sv-SE"/>
        </w:rPr>
        <w:tab/>
      </w:r>
      <w:r>
        <w:fldChar w:fldCharType="begin"/>
      </w:r>
      <w:r w:rsidRPr="008563B3">
        <w:rPr>
          <w:lang w:val="sv-SE"/>
        </w:rPr>
        <w:instrText xml:space="preserve"> PAGEREF _Toc131242812 \h </w:instrText>
      </w:r>
      <w:r>
        <w:fldChar w:fldCharType="separate"/>
      </w:r>
      <w:r w:rsidR="00807367">
        <w:rPr>
          <w:lang w:val="sv-SE"/>
        </w:rPr>
        <w:t>4</w:t>
      </w:r>
      <w:r>
        <w:fldChar w:fldCharType="end"/>
      </w:r>
    </w:p>
    <w:p w:rsidR="008563B3" w:rsidRPr="008563B3" w:rsidRDefault="008563B3">
      <w:pPr>
        <w:pStyle w:val="Sumrio3"/>
        <w:rPr>
          <w:sz w:val="24"/>
          <w:szCs w:val="24"/>
          <w:lang w:val="sv-SE"/>
        </w:rPr>
      </w:pPr>
      <w:r w:rsidRPr="008563B3">
        <w:rPr>
          <w:lang w:val="sv-SE"/>
        </w:rPr>
        <w:t>2.2.4</w:t>
      </w:r>
      <w:r w:rsidRPr="008563B3">
        <w:rPr>
          <w:sz w:val="24"/>
          <w:szCs w:val="24"/>
          <w:lang w:val="sv-SE"/>
        </w:rPr>
        <w:tab/>
      </w:r>
      <w:r w:rsidRPr="008563B3">
        <w:rPr>
          <w:lang w:val="sv-SE"/>
        </w:rPr>
        <w:t>Fase de Transição</w:t>
      </w:r>
      <w:r w:rsidRPr="008563B3">
        <w:rPr>
          <w:lang w:val="sv-SE"/>
        </w:rPr>
        <w:tab/>
      </w:r>
      <w:r>
        <w:fldChar w:fldCharType="begin"/>
      </w:r>
      <w:r w:rsidRPr="008563B3">
        <w:rPr>
          <w:lang w:val="sv-SE"/>
        </w:rPr>
        <w:instrText xml:space="preserve"> PAGEREF _Toc131242813 \h </w:instrText>
      </w:r>
      <w:r>
        <w:fldChar w:fldCharType="separate"/>
      </w:r>
      <w:r w:rsidR="00807367">
        <w:rPr>
          <w:lang w:val="sv-SE"/>
        </w:rPr>
        <w:t>4</w:t>
      </w:r>
      <w:r>
        <w:fldChar w:fldCharType="end"/>
      </w:r>
    </w:p>
    <w:p w:rsidR="008563B3" w:rsidRPr="008563B3" w:rsidRDefault="008563B3">
      <w:pPr>
        <w:pStyle w:val="Sumrio1"/>
        <w:tabs>
          <w:tab w:val="left" w:pos="432"/>
        </w:tabs>
        <w:rPr>
          <w:noProof/>
          <w:sz w:val="24"/>
          <w:szCs w:val="24"/>
          <w:lang w:val="sv-SE"/>
        </w:rPr>
      </w:pPr>
      <w:r w:rsidRPr="00AC1147">
        <w:rPr>
          <w:noProof/>
          <w:lang w:val="pt-BR"/>
        </w:rPr>
        <w:t>3.</w:t>
      </w:r>
      <w:r w:rsidRPr="008563B3">
        <w:rPr>
          <w:noProof/>
          <w:sz w:val="24"/>
          <w:szCs w:val="24"/>
          <w:lang w:val="sv-SE"/>
        </w:rPr>
        <w:tab/>
      </w:r>
      <w:r w:rsidRPr="00AC1147">
        <w:rPr>
          <w:noProof/>
          <w:lang w:val="pt-BR"/>
        </w:rPr>
        <w:t>Detalhe do Fluxo de Trabalho:</w:t>
      </w:r>
      <w:r w:rsidRPr="008563B3">
        <w:rPr>
          <w:noProof/>
          <w:lang w:val="sv-SE"/>
        </w:rPr>
        <w:tab/>
      </w:r>
      <w:r>
        <w:rPr>
          <w:noProof/>
        </w:rPr>
        <w:fldChar w:fldCharType="begin"/>
      </w:r>
      <w:r w:rsidRPr="008563B3">
        <w:rPr>
          <w:noProof/>
          <w:lang w:val="sv-SE"/>
        </w:rPr>
        <w:instrText xml:space="preserve"> PAGEREF _Toc131242814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8563B3" w:rsidRPr="008563B3" w:rsidRDefault="008563B3">
      <w:pPr>
        <w:pStyle w:val="Sumrio2"/>
        <w:tabs>
          <w:tab w:val="left" w:pos="990"/>
        </w:tabs>
        <w:rPr>
          <w:noProof/>
          <w:sz w:val="24"/>
          <w:szCs w:val="24"/>
          <w:lang w:val="sv-SE"/>
        </w:rPr>
      </w:pPr>
      <w:r w:rsidRPr="008563B3">
        <w:rPr>
          <w:noProof/>
          <w:lang w:val="sv-SE"/>
        </w:rPr>
        <w:t>3.1</w:t>
      </w:r>
      <w:r w:rsidRPr="008563B3">
        <w:rPr>
          <w:noProof/>
          <w:sz w:val="24"/>
          <w:szCs w:val="24"/>
          <w:lang w:val="sv-SE"/>
        </w:rPr>
        <w:tab/>
      </w:r>
      <w:r w:rsidRPr="008563B3">
        <w:rPr>
          <w:noProof/>
          <w:lang w:val="sv-SE"/>
        </w:rPr>
        <w:t>Fase de Iniciação</w:t>
      </w:r>
      <w:r w:rsidRPr="008563B3">
        <w:rPr>
          <w:noProof/>
          <w:lang w:val="sv-SE"/>
        </w:rPr>
        <w:tab/>
      </w:r>
      <w:r>
        <w:rPr>
          <w:noProof/>
        </w:rPr>
        <w:fldChar w:fldCharType="begin"/>
      </w:r>
      <w:r w:rsidRPr="008563B3">
        <w:rPr>
          <w:noProof/>
          <w:lang w:val="sv-SE"/>
        </w:rPr>
        <w:instrText xml:space="preserve"> PAGEREF _Toc131242815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8563B3" w:rsidRPr="008563B3" w:rsidRDefault="008563B3">
      <w:pPr>
        <w:pStyle w:val="Sumrio3"/>
        <w:rPr>
          <w:sz w:val="24"/>
          <w:szCs w:val="24"/>
          <w:lang w:val="sv-SE"/>
        </w:rPr>
      </w:pPr>
      <w:r w:rsidRPr="00AC1147">
        <w:rPr>
          <w:lang w:val="pt-BR"/>
        </w:rPr>
        <w:t>3.1.1</w:t>
      </w:r>
      <w:r w:rsidRPr="008563B3">
        <w:rPr>
          <w:sz w:val="24"/>
          <w:szCs w:val="24"/>
          <w:lang w:val="sv-SE"/>
        </w:rPr>
        <w:tab/>
      </w:r>
      <w:r w:rsidRPr="00AC1147">
        <w:rPr>
          <w:lang w:val="pt-BR"/>
        </w:rPr>
        <w:t>Notas Sobre o Fluxo de Trabalho da Fase de Iniciação</w:t>
      </w:r>
      <w:r w:rsidRPr="008563B3">
        <w:rPr>
          <w:lang w:val="sv-SE"/>
        </w:rPr>
        <w:tab/>
      </w:r>
      <w:r>
        <w:fldChar w:fldCharType="begin"/>
      </w:r>
      <w:r w:rsidRPr="008563B3">
        <w:rPr>
          <w:lang w:val="sv-SE"/>
        </w:rPr>
        <w:instrText xml:space="preserve"> PAGEREF _Toc131242816 \h </w:instrText>
      </w:r>
      <w:r>
        <w:fldChar w:fldCharType="separate"/>
      </w:r>
      <w:r w:rsidR="00807367">
        <w:rPr>
          <w:lang w:val="sv-SE"/>
        </w:rPr>
        <w:t>4</w:t>
      </w:r>
      <w:r>
        <w:fldChar w:fldCharType="end"/>
      </w:r>
    </w:p>
    <w:p w:rsidR="008563B3" w:rsidRPr="008563B3" w:rsidRDefault="008563B3">
      <w:pPr>
        <w:pStyle w:val="Sumrio2"/>
        <w:tabs>
          <w:tab w:val="left" w:pos="990"/>
        </w:tabs>
        <w:rPr>
          <w:noProof/>
          <w:sz w:val="24"/>
          <w:szCs w:val="24"/>
          <w:lang w:val="sv-SE"/>
        </w:rPr>
      </w:pPr>
      <w:r w:rsidRPr="008563B3">
        <w:rPr>
          <w:noProof/>
          <w:lang w:val="sv-SE"/>
        </w:rPr>
        <w:t>3.2</w:t>
      </w:r>
      <w:r w:rsidRPr="008563B3">
        <w:rPr>
          <w:noProof/>
          <w:sz w:val="24"/>
          <w:szCs w:val="24"/>
          <w:lang w:val="sv-SE"/>
        </w:rPr>
        <w:tab/>
      </w:r>
      <w:r w:rsidRPr="008563B3">
        <w:rPr>
          <w:noProof/>
          <w:lang w:val="sv-SE"/>
        </w:rPr>
        <w:t>Fase de Elaboração</w:t>
      </w:r>
      <w:r w:rsidRPr="008563B3">
        <w:rPr>
          <w:noProof/>
          <w:lang w:val="sv-SE"/>
        </w:rPr>
        <w:tab/>
      </w:r>
      <w:r>
        <w:rPr>
          <w:noProof/>
        </w:rPr>
        <w:fldChar w:fldCharType="begin"/>
      </w:r>
      <w:r w:rsidRPr="008563B3">
        <w:rPr>
          <w:noProof/>
          <w:lang w:val="sv-SE"/>
        </w:rPr>
        <w:instrText xml:space="preserve"> PAGEREF _Toc131242817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8563B3" w:rsidRPr="008563B3" w:rsidRDefault="008563B3">
      <w:pPr>
        <w:pStyle w:val="Sumrio3"/>
        <w:rPr>
          <w:sz w:val="24"/>
          <w:szCs w:val="24"/>
          <w:lang w:val="sv-SE"/>
        </w:rPr>
      </w:pPr>
      <w:r w:rsidRPr="00AC1147">
        <w:rPr>
          <w:lang w:val="pt-BR"/>
        </w:rPr>
        <w:t>3.2.1</w:t>
      </w:r>
      <w:r w:rsidRPr="008563B3">
        <w:rPr>
          <w:sz w:val="24"/>
          <w:szCs w:val="24"/>
          <w:lang w:val="sv-SE"/>
        </w:rPr>
        <w:tab/>
      </w:r>
      <w:r w:rsidRPr="00AC1147">
        <w:rPr>
          <w:lang w:val="pt-BR"/>
        </w:rPr>
        <w:t>Notas Sobre o Fluxo de Trabalho da Fase de Elaboração</w:t>
      </w:r>
      <w:r w:rsidRPr="008563B3">
        <w:rPr>
          <w:lang w:val="sv-SE"/>
        </w:rPr>
        <w:tab/>
      </w:r>
      <w:r>
        <w:fldChar w:fldCharType="begin"/>
      </w:r>
      <w:r w:rsidRPr="008563B3">
        <w:rPr>
          <w:lang w:val="sv-SE"/>
        </w:rPr>
        <w:instrText xml:space="preserve"> PAGEREF _Toc131242818 \h </w:instrText>
      </w:r>
      <w:r>
        <w:fldChar w:fldCharType="separate"/>
      </w:r>
      <w:r w:rsidR="00807367">
        <w:rPr>
          <w:lang w:val="sv-SE"/>
        </w:rPr>
        <w:t>4</w:t>
      </w:r>
      <w:r>
        <w:fldChar w:fldCharType="end"/>
      </w:r>
    </w:p>
    <w:p w:rsidR="008563B3" w:rsidRPr="008563B3" w:rsidRDefault="008563B3">
      <w:pPr>
        <w:pStyle w:val="Sumrio2"/>
        <w:tabs>
          <w:tab w:val="left" w:pos="990"/>
        </w:tabs>
        <w:rPr>
          <w:noProof/>
          <w:sz w:val="24"/>
          <w:szCs w:val="24"/>
          <w:lang w:val="sv-SE"/>
        </w:rPr>
      </w:pPr>
      <w:r w:rsidRPr="008563B3">
        <w:rPr>
          <w:noProof/>
          <w:lang w:val="sv-SE"/>
        </w:rPr>
        <w:t>3.3</w:t>
      </w:r>
      <w:r w:rsidRPr="008563B3">
        <w:rPr>
          <w:noProof/>
          <w:sz w:val="24"/>
          <w:szCs w:val="24"/>
          <w:lang w:val="sv-SE"/>
        </w:rPr>
        <w:tab/>
      </w:r>
      <w:r w:rsidRPr="008563B3">
        <w:rPr>
          <w:noProof/>
          <w:lang w:val="sv-SE"/>
        </w:rPr>
        <w:t>Fase de Construção</w:t>
      </w:r>
      <w:r w:rsidRPr="008563B3">
        <w:rPr>
          <w:noProof/>
          <w:lang w:val="sv-SE"/>
        </w:rPr>
        <w:tab/>
      </w:r>
      <w:r>
        <w:rPr>
          <w:noProof/>
        </w:rPr>
        <w:fldChar w:fldCharType="begin"/>
      </w:r>
      <w:r w:rsidRPr="008563B3">
        <w:rPr>
          <w:noProof/>
          <w:lang w:val="sv-SE"/>
        </w:rPr>
        <w:instrText xml:space="preserve"> PAGEREF _Toc131242819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8563B3" w:rsidRPr="008563B3" w:rsidRDefault="008563B3">
      <w:pPr>
        <w:pStyle w:val="Sumrio3"/>
        <w:rPr>
          <w:sz w:val="24"/>
          <w:szCs w:val="24"/>
          <w:lang w:val="sv-SE"/>
        </w:rPr>
      </w:pPr>
      <w:r w:rsidRPr="00AC1147">
        <w:rPr>
          <w:lang w:val="pt-BR"/>
        </w:rPr>
        <w:t>3.3.1</w:t>
      </w:r>
      <w:r w:rsidRPr="008563B3">
        <w:rPr>
          <w:sz w:val="24"/>
          <w:szCs w:val="24"/>
          <w:lang w:val="sv-SE"/>
        </w:rPr>
        <w:tab/>
      </w:r>
      <w:r w:rsidRPr="00AC1147">
        <w:rPr>
          <w:lang w:val="pt-BR"/>
        </w:rPr>
        <w:t>Notas Sobre o Fluxo de Trabalho da Fase de Construção</w:t>
      </w:r>
      <w:r w:rsidRPr="008563B3">
        <w:rPr>
          <w:lang w:val="sv-SE"/>
        </w:rPr>
        <w:tab/>
      </w:r>
      <w:r>
        <w:fldChar w:fldCharType="begin"/>
      </w:r>
      <w:r w:rsidRPr="008563B3">
        <w:rPr>
          <w:lang w:val="sv-SE"/>
        </w:rPr>
        <w:instrText xml:space="preserve"> PAGEREF _Toc131242820 \h </w:instrText>
      </w:r>
      <w:r>
        <w:fldChar w:fldCharType="separate"/>
      </w:r>
      <w:r w:rsidR="00807367">
        <w:rPr>
          <w:lang w:val="sv-SE"/>
        </w:rPr>
        <w:t>4</w:t>
      </w:r>
      <w:r>
        <w:fldChar w:fldCharType="end"/>
      </w:r>
    </w:p>
    <w:p w:rsidR="008563B3" w:rsidRPr="008563B3" w:rsidRDefault="008563B3">
      <w:pPr>
        <w:pStyle w:val="Sumrio2"/>
        <w:tabs>
          <w:tab w:val="left" w:pos="990"/>
        </w:tabs>
        <w:rPr>
          <w:noProof/>
          <w:sz w:val="24"/>
          <w:szCs w:val="24"/>
          <w:lang w:val="sv-SE"/>
        </w:rPr>
      </w:pPr>
      <w:r w:rsidRPr="008563B3">
        <w:rPr>
          <w:noProof/>
          <w:lang w:val="sv-SE"/>
        </w:rPr>
        <w:t>3.4</w:t>
      </w:r>
      <w:r w:rsidRPr="008563B3">
        <w:rPr>
          <w:noProof/>
          <w:sz w:val="24"/>
          <w:szCs w:val="24"/>
          <w:lang w:val="sv-SE"/>
        </w:rPr>
        <w:tab/>
      </w:r>
      <w:r w:rsidRPr="008563B3">
        <w:rPr>
          <w:noProof/>
          <w:lang w:val="sv-SE"/>
        </w:rPr>
        <w:t>Fase de Transição</w:t>
      </w:r>
      <w:r w:rsidRPr="008563B3">
        <w:rPr>
          <w:noProof/>
          <w:lang w:val="sv-SE"/>
        </w:rPr>
        <w:tab/>
      </w:r>
      <w:r>
        <w:rPr>
          <w:noProof/>
        </w:rPr>
        <w:fldChar w:fldCharType="begin"/>
      </w:r>
      <w:r w:rsidRPr="008563B3">
        <w:rPr>
          <w:noProof/>
          <w:lang w:val="sv-SE"/>
        </w:rPr>
        <w:instrText xml:space="preserve"> PAGEREF _Toc131242821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8563B3" w:rsidRPr="008563B3" w:rsidRDefault="008563B3">
      <w:pPr>
        <w:pStyle w:val="Sumrio3"/>
        <w:rPr>
          <w:sz w:val="24"/>
          <w:szCs w:val="24"/>
          <w:lang w:val="sv-SE"/>
        </w:rPr>
      </w:pPr>
      <w:r w:rsidRPr="00AC1147">
        <w:rPr>
          <w:lang w:val="pt-BR"/>
        </w:rPr>
        <w:t>3.4.1</w:t>
      </w:r>
      <w:r w:rsidRPr="008563B3">
        <w:rPr>
          <w:sz w:val="24"/>
          <w:szCs w:val="24"/>
          <w:lang w:val="sv-SE"/>
        </w:rPr>
        <w:tab/>
      </w:r>
      <w:r w:rsidRPr="00AC1147">
        <w:rPr>
          <w:lang w:val="pt-BR"/>
        </w:rPr>
        <w:t>Notas Sobre o Fluxo de Trabalho da Fase de Transição</w:t>
      </w:r>
      <w:r w:rsidRPr="008563B3">
        <w:rPr>
          <w:lang w:val="sv-SE"/>
        </w:rPr>
        <w:tab/>
      </w:r>
      <w:r>
        <w:fldChar w:fldCharType="begin"/>
      </w:r>
      <w:r w:rsidRPr="008563B3">
        <w:rPr>
          <w:lang w:val="sv-SE"/>
        </w:rPr>
        <w:instrText xml:space="preserve"> PAGEREF _Toc131242822 \h </w:instrText>
      </w:r>
      <w:r>
        <w:fldChar w:fldCharType="separate"/>
      </w:r>
      <w:r w:rsidR="00807367">
        <w:rPr>
          <w:lang w:val="sv-SE"/>
        </w:rPr>
        <w:t>4</w:t>
      </w:r>
      <w:r>
        <w:fldChar w:fldCharType="end"/>
      </w:r>
    </w:p>
    <w:p w:rsidR="008563B3" w:rsidRPr="008563B3" w:rsidRDefault="008563B3">
      <w:pPr>
        <w:pStyle w:val="Sumrio1"/>
        <w:tabs>
          <w:tab w:val="left" w:pos="432"/>
        </w:tabs>
        <w:rPr>
          <w:noProof/>
          <w:sz w:val="24"/>
          <w:szCs w:val="24"/>
          <w:lang w:val="sv-SE"/>
        </w:rPr>
      </w:pPr>
      <w:r w:rsidRPr="008563B3">
        <w:rPr>
          <w:noProof/>
          <w:lang w:val="sv-SE"/>
        </w:rPr>
        <w:t>4.</w:t>
      </w:r>
      <w:r w:rsidRPr="008563B3">
        <w:rPr>
          <w:noProof/>
          <w:sz w:val="24"/>
          <w:szCs w:val="24"/>
          <w:lang w:val="sv-SE"/>
        </w:rPr>
        <w:tab/>
      </w:r>
      <w:r w:rsidRPr="008563B3">
        <w:rPr>
          <w:noProof/>
          <w:lang w:val="sv-SE"/>
        </w:rPr>
        <w:t>Produtos de Trabalho</w:t>
      </w:r>
      <w:r w:rsidRPr="008563B3">
        <w:rPr>
          <w:noProof/>
          <w:lang w:val="sv-SE"/>
        </w:rPr>
        <w:tab/>
      </w:r>
      <w:r>
        <w:rPr>
          <w:noProof/>
        </w:rPr>
        <w:fldChar w:fldCharType="begin"/>
      </w:r>
      <w:r w:rsidRPr="008563B3">
        <w:rPr>
          <w:noProof/>
          <w:lang w:val="sv-SE"/>
        </w:rPr>
        <w:instrText xml:space="preserve"> PAGEREF _Toc131242823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8563B3" w:rsidRPr="008563B3" w:rsidRDefault="008563B3">
      <w:pPr>
        <w:pStyle w:val="Sumrio1"/>
        <w:tabs>
          <w:tab w:val="left" w:pos="432"/>
        </w:tabs>
        <w:rPr>
          <w:noProof/>
          <w:sz w:val="24"/>
          <w:szCs w:val="24"/>
          <w:lang w:val="sv-SE"/>
        </w:rPr>
      </w:pPr>
      <w:r w:rsidRPr="008563B3">
        <w:rPr>
          <w:noProof/>
          <w:lang w:val="sv-SE"/>
        </w:rPr>
        <w:t>5.</w:t>
      </w:r>
      <w:r w:rsidRPr="008563B3">
        <w:rPr>
          <w:noProof/>
          <w:sz w:val="24"/>
          <w:szCs w:val="24"/>
          <w:lang w:val="sv-SE"/>
        </w:rPr>
        <w:tab/>
      </w:r>
      <w:r w:rsidRPr="008563B3">
        <w:rPr>
          <w:noProof/>
          <w:lang w:val="sv-SE"/>
        </w:rPr>
        <w:t>Relatórios</w:t>
      </w:r>
      <w:r w:rsidRPr="008563B3">
        <w:rPr>
          <w:noProof/>
          <w:lang w:val="sv-SE"/>
        </w:rPr>
        <w:tab/>
      </w:r>
      <w:r>
        <w:rPr>
          <w:noProof/>
        </w:rPr>
        <w:fldChar w:fldCharType="begin"/>
      </w:r>
      <w:r w:rsidRPr="008563B3">
        <w:rPr>
          <w:noProof/>
          <w:lang w:val="sv-SE"/>
        </w:rPr>
        <w:instrText xml:space="preserve"> PAGEREF _Toc131242824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8563B3" w:rsidRPr="008563B3" w:rsidRDefault="008563B3">
      <w:pPr>
        <w:pStyle w:val="Sumrio1"/>
        <w:tabs>
          <w:tab w:val="left" w:pos="432"/>
        </w:tabs>
        <w:rPr>
          <w:noProof/>
          <w:sz w:val="24"/>
          <w:szCs w:val="24"/>
          <w:lang w:val="sv-SE"/>
        </w:rPr>
      </w:pPr>
      <w:r w:rsidRPr="008563B3">
        <w:rPr>
          <w:noProof/>
          <w:lang w:val="sv-SE"/>
        </w:rPr>
        <w:t>6.</w:t>
      </w:r>
      <w:r w:rsidRPr="008563B3">
        <w:rPr>
          <w:noProof/>
          <w:sz w:val="24"/>
          <w:szCs w:val="24"/>
          <w:lang w:val="sv-SE"/>
        </w:rPr>
        <w:tab/>
      </w:r>
      <w:r w:rsidRPr="008563B3">
        <w:rPr>
          <w:noProof/>
          <w:lang w:val="sv-SE"/>
        </w:rPr>
        <w:t>Funções</w:t>
      </w:r>
      <w:r w:rsidRPr="008563B3">
        <w:rPr>
          <w:noProof/>
          <w:lang w:val="sv-SE"/>
        </w:rPr>
        <w:tab/>
      </w:r>
      <w:r>
        <w:rPr>
          <w:noProof/>
        </w:rPr>
        <w:fldChar w:fldCharType="begin"/>
      </w:r>
      <w:r w:rsidRPr="008563B3">
        <w:rPr>
          <w:noProof/>
          <w:lang w:val="sv-SE"/>
        </w:rPr>
        <w:instrText xml:space="preserve"> PAGEREF _Toc131242825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  <w:lang w:val="sv-SE"/>
        </w:rPr>
        <w:t>4</w:t>
      </w:r>
      <w:r>
        <w:rPr>
          <w:noProof/>
        </w:rPr>
        <w:fldChar w:fldCharType="end"/>
      </w:r>
    </w:p>
    <w:p w:rsidR="008563B3" w:rsidRDefault="008563B3">
      <w:pPr>
        <w:pStyle w:val="Sumrio1"/>
        <w:tabs>
          <w:tab w:val="left" w:pos="432"/>
        </w:tabs>
        <w:rPr>
          <w:noProof/>
          <w:sz w:val="24"/>
          <w:szCs w:val="24"/>
        </w:rPr>
      </w:pPr>
      <w:r w:rsidRPr="00AC1147">
        <w:rPr>
          <w:noProof/>
          <w:lang w:val="pt-BR"/>
        </w:rPr>
        <w:t>7.</w:t>
      </w:r>
      <w:r>
        <w:rPr>
          <w:noProof/>
          <w:sz w:val="24"/>
          <w:szCs w:val="24"/>
        </w:rPr>
        <w:tab/>
      </w:r>
      <w:r w:rsidRPr="00AC1147">
        <w:rPr>
          <w:noProof/>
          <w:lang w:val="pt-BR"/>
        </w:rPr>
        <w:t>Orientações e Procedimentos Específicos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_Toc131242826 \h </w:instrText>
      </w:r>
      <w:r w:rsidR="0012225A">
        <w:rPr>
          <w:noProof/>
        </w:rPr>
      </w:r>
      <w:r>
        <w:rPr>
          <w:noProof/>
        </w:rPr>
        <w:fldChar w:fldCharType="separate"/>
      </w:r>
      <w:r w:rsidR="00807367">
        <w:rPr>
          <w:noProof/>
        </w:rPr>
        <w:t>4</w:t>
      </w:r>
      <w:r>
        <w:rPr>
          <w:noProof/>
        </w:rPr>
        <w:fldChar w:fldCharType="end"/>
      </w:r>
    </w:p>
    <w:p w:rsidR="007D4511" w:rsidRDefault="007D4511">
      <w:pPr>
        <w:pStyle w:val="Ttulo"/>
      </w:pPr>
      <w:r>
        <w:fldChar w:fldCharType="end"/>
      </w:r>
      <w:r>
        <w:br w:type="page"/>
      </w:r>
      <w:fldSimple w:instr=" TITLE  \* MERGEFORMAT ">
        <w:r w:rsidR="00807367">
          <w:t>Caso de Desenvolvimento</w:t>
        </w:r>
      </w:fldSimple>
    </w:p>
    <w:p w:rsidR="007D4511" w:rsidRDefault="007D4511">
      <w:pPr>
        <w:pStyle w:val="Ttulo1"/>
      </w:pPr>
      <w:bookmarkStart w:id="0" w:name="_Toc456598586"/>
      <w:bookmarkStart w:id="1" w:name="_Toc456600917"/>
      <w:bookmarkStart w:id="2" w:name="_Toc131242801"/>
      <w:r>
        <w:t>Introdução</w:t>
      </w:r>
      <w:bookmarkEnd w:id="0"/>
      <w:bookmarkEnd w:id="1"/>
      <w:bookmarkEnd w:id="2"/>
    </w:p>
    <w:p w:rsidR="00FD2D48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 xml:space="preserve">[A introdução do </w:t>
      </w:r>
      <w:r w:rsidR="00FD2D48" w:rsidRPr="00FD2D48">
        <w:rPr>
          <w:b/>
          <w:bCs/>
          <w:lang w:val="pt-BR"/>
        </w:rPr>
        <w:t xml:space="preserve">Caso de Desenvolvimento </w:t>
      </w:r>
      <w:r w:rsidR="00FD2D48" w:rsidRPr="00FD2D48">
        <w:rPr>
          <w:lang w:val="pt-BR"/>
        </w:rPr>
        <w:t>fornece uma visão geral de todo o documento. Ela inclui o objetivo, o escopo, as definições, os acrônimos, as abreviações, as referências e a visão geral deste Caso de Desenvolvimento.]</w:t>
      </w:r>
    </w:p>
    <w:p w:rsidR="007D4511" w:rsidRDefault="007D4511">
      <w:pPr>
        <w:pStyle w:val="Ttulo2"/>
      </w:pPr>
      <w:bookmarkStart w:id="3" w:name="_Toc456598587"/>
      <w:bookmarkStart w:id="4" w:name="_Toc456600918"/>
      <w:bookmarkStart w:id="5" w:name="_Toc131242802"/>
      <w:r>
        <w:t>Objetivo</w:t>
      </w:r>
      <w:bookmarkEnd w:id="3"/>
      <w:bookmarkEnd w:id="4"/>
      <w:bookmarkEnd w:id="5"/>
    </w:p>
    <w:p w:rsidR="00FD2D48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 xml:space="preserve">[Especifique o objetivo deste </w:t>
      </w:r>
      <w:r w:rsidR="00FD2D48" w:rsidRPr="00FD2D48">
        <w:rPr>
          <w:b/>
          <w:bCs/>
          <w:lang w:val="pt-BR"/>
        </w:rPr>
        <w:t>Caso de Desenvolvimento.</w:t>
      </w:r>
      <w:r w:rsidR="00FD2D48" w:rsidRPr="00FD2D48">
        <w:rPr>
          <w:lang w:val="pt-BR"/>
        </w:rPr>
        <w:t>]</w:t>
      </w:r>
    </w:p>
    <w:p w:rsidR="007D4511" w:rsidRDefault="007D4511">
      <w:pPr>
        <w:pStyle w:val="Ttulo2"/>
      </w:pPr>
      <w:bookmarkStart w:id="6" w:name="_Toc456598588"/>
      <w:bookmarkStart w:id="7" w:name="_Toc456600919"/>
      <w:bookmarkStart w:id="8" w:name="_Toc131242803"/>
      <w:r>
        <w:t>Escopo</w:t>
      </w:r>
      <w:bookmarkEnd w:id="6"/>
      <w:bookmarkEnd w:id="7"/>
      <w:bookmarkEnd w:id="8"/>
    </w:p>
    <w:p w:rsidR="00FD2D48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 xml:space="preserve">[Uma breve descrição do escopo deste </w:t>
      </w:r>
      <w:r w:rsidR="00FD2D48" w:rsidRPr="00FD2D48">
        <w:rPr>
          <w:b/>
          <w:bCs/>
          <w:lang w:val="pt-BR"/>
        </w:rPr>
        <w:t>Caso de Desenvolvimento</w:t>
      </w:r>
      <w:r w:rsidR="00FD2D48" w:rsidRPr="00FD2D48">
        <w:rPr>
          <w:lang w:val="pt-BR"/>
        </w:rPr>
        <w:t>; a qual(is) Projeto(s) ele está associado e tudo mais que seja afetado ou influenciado por este documento.]</w:t>
      </w:r>
    </w:p>
    <w:p w:rsidR="007D4511" w:rsidRDefault="007D4511">
      <w:pPr>
        <w:pStyle w:val="Ttulo2"/>
      </w:pPr>
      <w:bookmarkStart w:id="9" w:name="_Toc456598589"/>
      <w:bookmarkStart w:id="10" w:name="_Toc456600920"/>
      <w:bookmarkStart w:id="11" w:name="_Toc131242804"/>
      <w:r>
        <w:t>Definições, Acrônimos e Abreviações</w:t>
      </w:r>
      <w:bookmarkEnd w:id="9"/>
      <w:bookmarkEnd w:id="10"/>
      <w:bookmarkEnd w:id="11"/>
    </w:p>
    <w:p w:rsidR="00FD2D48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 xml:space="preserve">[Esta subseção fornece as definições de todos os termos, acrônimos e abreviações requeridos para interpretar adequadamente o </w:t>
      </w:r>
      <w:r w:rsidR="00FD2D48" w:rsidRPr="00FD2D48">
        <w:rPr>
          <w:b/>
          <w:bCs/>
          <w:lang w:val="pt-BR"/>
        </w:rPr>
        <w:t>Caso de Desenvolvimento</w:t>
      </w:r>
      <w:r w:rsidR="00FD2D48" w:rsidRPr="00FD2D48">
        <w:rPr>
          <w:lang w:val="pt-BR"/>
        </w:rPr>
        <w:t>. Essas informações podem ser fornecidas pela referência ao Glossário do projeto.]</w:t>
      </w:r>
    </w:p>
    <w:p w:rsidR="007D4511" w:rsidRDefault="007D4511">
      <w:pPr>
        <w:pStyle w:val="Ttulo2"/>
      </w:pPr>
      <w:bookmarkStart w:id="12" w:name="_Toc456598590"/>
      <w:bookmarkStart w:id="13" w:name="_Toc456600921"/>
      <w:bookmarkStart w:id="14" w:name="_Toc131242805"/>
      <w:r>
        <w:t>Referências</w:t>
      </w:r>
      <w:bookmarkEnd w:id="12"/>
      <w:bookmarkEnd w:id="13"/>
      <w:bookmarkEnd w:id="14"/>
    </w:p>
    <w:p w:rsidR="0013671C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 xml:space="preserve">[Esta subseção fornece uma lista completa de todos os documentos mencionados em outra parte no </w:t>
      </w:r>
      <w:r w:rsidR="00FD2D48" w:rsidRPr="00FD2D48">
        <w:rPr>
          <w:b/>
          <w:bCs/>
          <w:lang w:val="pt-BR"/>
        </w:rPr>
        <w:t>Caso de Desenvolvimento</w:t>
      </w:r>
      <w:r w:rsidR="00FD2D48" w:rsidRPr="00FD2D48">
        <w:rPr>
          <w:lang w:val="pt-BR"/>
        </w:rPr>
        <w:t>. Identifique cada documento pelo seguinte: título, número do relatório (se aplicável), data e organização responsável pela publicação. Especifique as origens a partir das quais as referências podem ser obtidas. Essas informações podem ser fornecidas em referência a um apêndice ou a outro documento.</w:t>
      </w:r>
    </w:p>
    <w:p w:rsidR="00FD2D48" w:rsidRPr="00FD2D48" w:rsidRDefault="0013671C">
      <w:pPr>
        <w:pStyle w:val="InfoBlue0"/>
        <w:rPr>
          <w:lang w:val="pt-BR"/>
        </w:rPr>
      </w:pPr>
      <w:r w:rsidRPr="00FD2D48">
        <w:rPr>
          <w:lang w:val="pt-BR"/>
        </w:rPr>
        <w:t>NOTA:  Certifique-se de incluir uma referência para a versão do Rational Unified Process no qual este caso de desenvolvimento está baseado.</w:t>
      </w:r>
      <w:r w:rsidR="00FD2D48" w:rsidRPr="00FD2D48">
        <w:rPr>
          <w:lang w:val="pt-BR"/>
        </w:rPr>
        <w:t>]</w:t>
      </w:r>
    </w:p>
    <w:p w:rsidR="00A95AF3" w:rsidRPr="00FD2D48" w:rsidRDefault="00A95AF3" w:rsidP="00A95AF3">
      <w:pPr>
        <w:pStyle w:val="Body"/>
        <w:rPr>
          <w:lang w:val="pt-BR"/>
        </w:rPr>
      </w:pPr>
    </w:p>
    <w:tbl>
      <w:tblPr>
        <w:tblStyle w:val="Tabelacomgrade"/>
        <w:tblW w:w="0" w:type="auto"/>
        <w:tblInd w:w="179" w:type="dxa"/>
        <w:tblLook w:val="01E0" w:firstRow="1" w:lastRow="1" w:firstColumn="1" w:lastColumn="1" w:noHBand="0" w:noVBand="0"/>
      </w:tblPr>
      <w:tblGrid>
        <w:gridCol w:w="3125"/>
        <w:gridCol w:w="3159"/>
        <w:gridCol w:w="3113"/>
      </w:tblGrid>
      <w:tr w:rsidR="00A95AF3" w:rsidRPr="00790E55">
        <w:trPr>
          <w:cantSplit/>
          <w:tblHeader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5AF3" w:rsidRPr="00790E55" w:rsidRDefault="00A95AF3" w:rsidP="001850A7">
            <w:pPr>
              <w:rPr>
                <w:b/>
                <w:bCs/>
              </w:rPr>
            </w:pPr>
            <w:r w:rsidRPr="00790E55">
              <w:rPr>
                <w:b/>
                <w:bCs/>
              </w:rPr>
              <w:t>Nome da Referência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5AF3" w:rsidRPr="00790E55" w:rsidRDefault="00A95AF3" w:rsidP="001850A7">
            <w:pPr>
              <w:rPr>
                <w:b/>
                <w:bCs/>
              </w:rPr>
            </w:pPr>
            <w:r w:rsidRPr="00790E55">
              <w:rPr>
                <w:b/>
                <w:bCs/>
              </w:rPr>
              <w:t>Proprietário/Autor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5AF3" w:rsidRPr="00790E55" w:rsidRDefault="001850A7" w:rsidP="001850A7">
            <w:pPr>
              <w:rPr>
                <w:b/>
                <w:bCs/>
              </w:rPr>
            </w:pPr>
            <w:r w:rsidRPr="001850A7">
              <w:rPr>
                <w:b/>
                <w:bCs/>
              </w:rPr>
              <w:t xml:space="preserve">Onde É </w:t>
            </w:r>
            <w:r w:rsidR="00FD2D48">
              <w:rPr>
                <w:b/>
                <w:bCs/>
              </w:rPr>
              <w:t>Armazenado</w:t>
            </w:r>
          </w:p>
        </w:tc>
      </w:tr>
      <w:tr w:rsidR="00A95AF3" w:rsidRPr="00FD2D48">
        <w:trPr>
          <w:cantSplit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F3" w:rsidRPr="00FD2D48" w:rsidRDefault="0013671C" w:rsidP="00DB03D2">
            <w:pPr>
              <w:pStyle w:val="InfoBlue0"/>
              <w:rPr>
                <w:lang w:val="pt-BR"/>
              </w:rPr>
            </w:pPr>
            <w:r w:rsidRPr="00FD2D48">
              <w:rPr>
                <w:lang w:val="pt-BR"/>
              </w:rPr>
              <w:t>[</w:t>
            </w:r>
            <w:r w:rsidR="00FD2D48" w:rsidRPr="00FD2D48">
              <w:rPr>
                <w:lang w:val="pt-BR"/>
              </w:rPr>
              <w:t>Processo de Origem:  Identifique o processo que você está usando como base para este caso de desenvolvimento.]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F3" w:rsidRPr="00FD2D48" w:rsidRDefault="00A95AF3" w:rsidP="001850A7">
            <w:pPr>
              <w:rPr>
                <w:lang w:val="pt-BR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F3" w:rsidRPr="00FD2D48" w:rsidRDefault="00A95AF3" w:rsidP="001850A7">
            <w:pPr>
              <w:rPr>
                <w:lang w:val="pt-BR"/>
              </w:rPr>
            </w:pPr>
          </w:p>
        </w:tc>
      </w:tr>
      <w:tr w:rsidR="00A95AF3" w:rsidRPr="00FD2D48">
        <w:trPr>
          <w:cantSplit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F3" w:rsidRPr="00FD2D48" w:rsidRDefault="0013671C" w:rsidP="00DB03D2">
            <w:pPr>
              <w:pStyle w:val="InfoBlue0"/>
              <w:rPr>
                <w:lang w:val="pt-BR"/>
              </w:rPr>
            </w:pPr>
            <w:r w:rsidRPr="00FD2D48">
              <w:rPr>
                <w:lang w:val="pt-BR"/>
              </w:rPr>
              <w:t xml:space="preserve">[Identifique o </w:t>
            </w:r>
            <w:r w:rsidR="00FD2D48" w:rsidRPr="00FD2D48">
              <w:rPr>
                <w:lang w:val="pt-BR"/>
              </w:rPr>
              <w:t>Adendo dos Produtos de Trabalho deste caso de desenvolvimento.]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F3" w:rsidRPr="00FD2D48" w:rsidRDefault="00A95AF3" w:rsidP="001850A7">
            <w:pPr>
              <w:rPr>
                <w:lang w:val="pt-BR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F3" w:rsidRPr="00FD2D48" w:rsidRDefault="00A95AF3" w:rsidP="001850A7">
            <w:pPr>
              <w:rPr>
                <w:lang w:val="pt-BR"/>
              </w:rPr>
            </w:pPr>
          </w:p>
        </w:tc>
      </w:tr>
      <w:tr w:rsidR="0013671C" w:rsidRPr="00FD2D48">
        <w:trPr>
          <w:cantSplit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1C" w:rsidRPr="00FD2D48" w:rsidRDefault="0013671C" w:rsidP="001850A7">
            <w:pPr>
              <w:rPr>
                <w:lang w:val="pt-BR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1C" w:rsidRPr="00FD2D48" w:rsidRDefault="0013671C" w:rsidP="001850A7">
            <w:pPr>
              <w:rPr>
                <w:lang w:val="pt-BR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1C" w:rsidRPr="00FD2D48" w:rsidRDefault="0013671C" w:rsidP="001850A7">
            <w:pPr>
              <w:rPr>
                <w:lang w:val="pt-BR"/>
              </w:rPr>
            </w:pPr>
          </w:p>
        </w:tc>
      </w:tr>
      <w:tr w:rsidR="00DB03D2" w:rsidRPr="00FD2D48">
        <w:trPr>
          <w:cantSplit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D2" w:rsidRPr="00FD2D48" w:rsidRDefault="00DB03D2" w:rsidP="001850A7">
            <w:pPr>
              <w:rPr>
                <w:lang w:val="pt-BR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D2" w:rsidRPr="00FD2D48" w:rsidRDefault="00DB03D2" w:rsidP="001850A7">
            <w:pPr>
              <w:rPr>
                <w:lang w:val="pt-BR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D2" w:rsidRPr="00FD2D48" w:rsidRDefault="00DB03D2" w:rsidP="001850A7">
            <w:pPr>
              <w:rPr>
                <w:lang w:val="pt-BR"/>
              </w:rPr>
            </w:pPr>
          </w:p>
        </w:tc>
      </w:tr>
    </w:tbl>
    <w:p w:rsidR="00A95AF3" w:rsidRPr="00FD2D48" w:rsidRDefault="00A95AF3" w:rsidP="00A95AF3">
      <w:pPr>
        <w:pStyle w:val="Corpodetexto"/>
        <w:rPr>
          <w:lang w:val="pt-BR"/>
        </w:rPr>
      </w:pPr>
    </w:p>
    <w:p w:rsidR="007D4511" w:rsidRDefault="007D4511">
      <w:pPr>
        <w:pStyle w:val="Ttulo2"/>
      </w:pPr>
      <w:bookmarkStart w:id="15" w:name="_Toc456598591"/>
      <w:bookmarkStart w:id="16" w:name="_Toc456600922"/>
      <w:bookmarkStart w:id="17" w:name="_Toc131242806"/>
      <w:r>
        <w:t>Visão Geral</w:t>
      </w:r>
      <w:bookmarkEnd w:id="15"/>
      <w:bookmarkEnd w:id="16"/>
      <w:bookmarkEnd w:id="17"/>
    </w:p>
    <w:p w:rsidR="00FD2D48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 xml:space="preserve">[Esta subseção descreve o que o restante do </w:t>
      </w:r>
      <w:r w:rsidR="00FD2D48" w:rsidRPr="00FD2D48">
        <w:rPr>
          <w:b/>
          <w:bCs/>
          <w:lang w:val="pt-BR"/>
        </w:rPr>
        <w:t>Caso de Desenvolvimento</w:t>
      </w:r>
      <w:r w:rsidR="00FD2D48" w:rsidRPr="00FD2D48">
        <w:rPr>
          <w:lang w:val="pt-BR"/>
        </w:rPr>
        <w:t xml:space="preserve"> contém e explica como o documento é organizado.]</w:t>
      </w:r>
    </w:p>
    <w:p w:rsidR="00FD2D48" w:rsidRPr="00FD2D48" w:rsidRDefault="00FD2D48" w:rsidP="00FD2D48">
      <w:pPr>
        <w:pStyle w:val="Corpodetexto"/>
        <w:rPr>
          <w:lang w:val="pt-BR"/>
        </w:rPr>
      </w:pPr>
    </w:p>
    <w:p w:rsidR="00FD2D48" w:rsidRPr="00FD2D48" w:rsidRDefault="00FD2D48" w:rsidP="00FD2D48">
      <w:pPr>
        <w:pStyle w:val="Corpodetexto"/>
        <w:rPr>
          <w:lang w:val="pt-BR"/>
        </w:rPr>
      </w:pPr>
    </w:p>
    <w:p w:rsidR="007D4511" w:rsidRPr="00FD2D48" w:rsidRDefault="007D4511">
      <w:pPr>
        <w:pStyle w:val="Ttulo1"/>
        <w:ind w:left="720" w:hanging="720"/>
        <w:rPr>
          <w:lang w:val="pt-BR"/>
        </w:rPr>
      </w:pPr>
      <w:bookmarkStart w:id="18" w:name="_Toc131242807"/>
      <w:r w:rsidRPr="00FD2D48">
        <w:rPr>
          <w:lang w:val="pt-BR"/>
        </w:rPr>
        <w:lastRenderedPageBreak/>
        <w:t>Visão Geral do Caso de Desenvolvimento</w:t>
      </w:r>
      <w:bookmarkEnd w:id="18"/>
      <w:r w:rsidRPr="00FD2D48">
        <w:rPr>
          <w:lang w:val="pt-BR"/>
        </w:rPr>
        <w:t xml:space="preserve"> </w:t>
      </w:r>
    </w:p>
    <w:p w:rsidR="007D4511" w:rsidRDefault="007D4511">
      <w:pPr>
        <w:pStyle w:val="Ttulo2"/>
      </w:pPr>
      <w:bookmarkStart w:id="19" w:name="_Toc131242808"/>
      <w:r>
        <w:t>Modelo de Ciclo de Vida</w:t>
      </w:r>
      <w:bookmarkEnd w:id="19"/>
      <w:r>
        <w:t xml:space="preserve"> </w:t>
      </w:r>
    </w:p>
    <w:p w:rsidR="007D4511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>[Descreva resumidamente o modelo de ciclo de vida empregado pelo projeto incluindo descrições dos marcos e seu objetivo. O objetivo é funcionar como uma introdução para o restante do caso de desenvolvimento, não ser um plano de projeto.]</w:t>
      </w:r>
    </w:p>
    <w:p w:rsidR="007D4511" w:rsidRPr="00FD2D48" w:rsidRDefault="007D4511">
      <w:pPr>
        <w:spacing w:before="120"/>
        <w:rPr>
          <w:lang w:val="pt-BR"/>
        </w:rPr>
      </w:pPr>
    </w:p>
    <w:p w:rsidR="007D4511" w:rsidRDefault="007D4511">
      <w:pPr>
        <w:pStyle w:val="Ttulo2"/>
      </w:pPr>
      <w:bookmarkStart w:id="20" w:name="_Toc131242809"/>
      <w:r>
        <w:t>Exemplos de Planos de Iteração</w:t>
      </w:r>
      <w:bookmarkEnd w:id="20"/>
      <w:r w:rsidR="00033CED">
        <w:t xml:space="preserve"> </w:t>
      </w:r>
    </w:p>
    <w:p w:rsidR="0013671C" w:rsidRPr="00FD2D48" w:rsidRDefault="0013671C" w:rsidP="0013671C">
      <w:pPr>
        <w:pStyle w:val="InfoBlue0"/>
        <w:rPr>
          <w:lang w:val="pt-BR"/>
        </w:rPr>
      </w:pPr>
      <w:r w:rsidRPr="00FD2D48">
        <w:rPr>
          <w:lang w:val="pt-BR"/>
        </w:rPr>
        <w:t xml:space="preserve">[Esta seção é opcional. Se os planos de iteração de amostra forem úteis, inclua-os em seu projeto. </w:t>
      </w:r>
    </w:p>
    <w:p w:rsidR="0013671C" w:rsidRPr="00FD2D48" w:rsidRDefault="0013671C" w:rsidP="0013671C">
      <w:pPr>
        <w:pStyle w:val="InfoBlue0"/>
        <w:rPr>
          <w:lang w:val="pt-BR"/>
        </w:rPr>
      </w:pPr>
      <w:r w:rsidRPr="00FD2D48">
        <w:rPr>
          <w:lang w:val="pt-BR"/>
        </w:rPr>
        <w:t>O Rational Unified Process fornece padrões de capacidade que podem servir como gabaritos para os planos de iteração de fases. A sua empresa pode ter incluído um processo de entrega na versão publicada do Rational Unified Process que pode servir como base para os planos de iteração.</w:t>
      </w:r>
    </w:p>
    <w:p w:rsidR="00FD2D48" w:rsidRPr="00FD2D48" w:rsidRDefault="0013671C" w:rsidP="0013671C">
      <w:pPr>
        <w:pStyle w:val="InfoBlue0"/>
        <w:rPr>
          <w:lang w:val="pt-BR"/>
        </w:rPr>
      </w:pPr>
      <w:r w:rsidRPr="00FD2D48">
        <w:rPr>
          <w:lang w:val="pt-BR"/>
        </w:rPr>
        <w:t>Se você estiver usando a</w:t>
      </w:r>
      <w:r w:rsidR="00FD2D48" w:rsidRPr="00FD2D48">
        <w:rPr>
          <w:lang w:val="pt-BR"/>
        </w:rPr>
        <w:t xml:space="preserve"> interface do Rational Portfolio Manager para criar planos de projeto, esta seção não será necessária.]</w:t>
      </w:r>
    </w:p>
    <w:p w:rsidR="007D4511" w:rsidRDefault="007D4511">
      <w:pPr>
        <w:pStyle w:val="Ttulo3"/>
      </w:pPr>
      <w:bookmarkStart w:id="21" w:name="_Toc131242810"/>
      <w:r>
        <w:t>Fase de Iniciação</w:t>
      </w:r>
      <w:bookmarkEnd w:id="21"/>
      <w:r>
        <w:t xml:space="preserve">  </w:t>
      </w:r>
    </w:p>
    <w:p w:rsidR="007D4511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>[Liste os exemplos de planos de iteração utilizados durante a Iniciação.]</w:t>
      </w:r>
    </w:p>
    <w:p w:rsidR="007D4511" w:rsidRDefault="007D4511">
      <w:pPr>
        <w:pStyle w:val="Ttulo3"/>
      </w:pPr>
      <w:bookmarkStart w:id="22" w:name="_Toc131242811"/>
      <w:r>
        <w:t>Fase de Elaboração</w:t>
      </w:r>
      <w:bookmarkEnd w:id="22"/>
    </w:p>
    <w:p w:rsidR="007D4511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>[Liste os exemplos de planos de iteração utilizados durante a Elaboração.]</w:t>
      </w:r>
    </w:p>
    <w:p w:rsidR="007D4511" w:rsidRDefault="007D4511">
      <w:pPr>
        <w:pStyle w:val="Ttulo3"/>
      </w:pPr>
      <w:bookmarkStart w:id="23" w:name="_Toc131242812"/>
      <w:r>
        <w:t>Fase de Construção</w:t>
      </w:r>
      <w:bookmarkEnd w:id="23"/>
    </w:p>
    <w:p w:rsidR="007D4511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>[Liste os exemplos de planos de iteração utilizados durante a Construção.]</w:t>
      </w:r>
    </w:p>
    <w:p w:rsidR="007D4511" w:rsidRDefault="007D4511">
      <w:pPr>
        <w:pStyle w:val="Ttulo3"/>
      </w:pPr>
      <w:bookmarkStart w:id="24" w:name="_Toc131242813"/>
      <w:r>
        <w:t>Fase de Transição</w:t>
      </w:r>
      <w:bookmarkEnd w:id="24"/>
    </w:p>
    <w:p w:rsidR="007D4511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>[Liste os exemplos de planos de iteração utilizados durante a Transição.]</w:t>
      </w: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Default="00FD2D48" w:rsidP="00FD2D48">
      <w:pPr>
        <w:pStyle w:val="Corpodetexto"/>
        <w:rPr>
          <w:lang w:val="pt-BR"/>
        </w:rPr>
      </w:pPr>
    </w:p>
    <w:p w:rsidR="00FD2D48" w:rsidRPr="00FD2D48" w:rsidRDefault="00FD2D48" w:rsidP="00FD2D48">
      <w:pPr>
        <w:pStyle w:val="Corpodetexto"/>
        <w:rPr>
          <w:lang w:val="pt-BR"/>
        </w:rPr>
      </w:pPr>
    </w:p>
    <w:p w:rsidR="00A95AF3" w:rsidRPr="00FD2D48" w:rsidRDefault="00A95AF3">
      <w:pPr>
        <w:pStyle w:val="Ttulo1"/>
        <w:rPr>
          <w:lang w:val="pt-BR"/>
        </w:rPr>
      </w:pPr>
      <w:bookmarkStart w:id="25" w:name="_Toc131242814"/>
      <w:r w:rsidRPr="00FD2D48">
        <w:rPr>
          <w:lang w:val="pt-BR"/>
        </w:rPr>
        <w:lastRenderedPageBreak/>
        <w:t>Detalhe do Fluxo de Trabalho:</w:t>
      </w:r>
      <w:bookmarkEnd w:id="25"/>
    </w:p>
    <w:p w:rsidR="008215FC" w:rsidRPr="00FD2D48" w:rsidRDefault="008215FC" w:rsidP="008215FC">
      <w:pPr>
        <w:pStyle w:val="InfoBlue0"/>
        <w:rPr>
          <w:lang w:val="pt-BR"/>
        </w:rPr>
      </w:pPr>
      <w:r w:rsidRPr="00FD2D48">
        <w:rPr>
          <w:lang w:val="pt-BR"/>
        </w:rPr>
        <w:t xml:space="preserve"> [Esta seção descreve o fluxo de trabalho de cada uma das Fases de Desenvolvimento. Para cada fase, identifique ou descreva o fluxo de trabalho padrão usado neste projeto. A seguir, há algumas formas de identificar ou descrever o fluxo de trabalho padrão:</w:t>
      </w:r>
    </w:p>
    <w:p w:rsidR="008215FC" w:rsidRPr="00FD2D48" w:rsidRDefault="008215FC" w:rsidP="008215FC">
      <w:pPr>
        <w:pStyle w:val="InfoBlue"/>
        <w:rPr>
          <w:lang w:val="pt-BR"/>
        </w:rPr>
      </w:pPr>
      <w:r w:rsidRPr="00FD2D48">
        <w:rPr>
          <w:lang w:val="pt-BR"/>
        </w:rPr>
        <w:t>O processo de entrega no site do RUP publicado inclui diagramas de atividade de cada fase de desenvolvimento. Você pode copiar/colar esses diagramas aqui ou descrever o modo como localizá-los. Utilize a seção ‘Notas sobre o Fluxo de Trabalho’ para documentar as diferenças para o projeto.</w:t>
      </w:r>
    </w:p>
    <w:p w:rsidR="008215FC" w:rsidRPr="00FD2D48" w:rsidRDefault="008215FC" w:rsidP="008215FC">
      <w:pPr>
        <w:pStyle w:val="InfoBlue"/>
        <w:rPr>
          <w:lang w:val="pt-BR"/>
        </w:rPr>
      </w:pPr>
      <w:r w:rsidRPr="00FD2D48">
        <w:rPr>
          <w:lang w:val="pt-BR"/>
        </w:rPr>
        <w:t>Mais difícil: retrabalhe os diagramas de atividades para que reflitam com exatidão o fluxo de trabalho que seu projeto segue. Neste caso, não há necessidade de execução da seção ‘Notas sobre o Fluxo de Trabalho’ e, portanto, ela pode ser removida.]</w:t>
      </w:r>
    </w:p>
    <w:p w:rsidR="008215FC" w:rsidRPr="00FD2D48" w:rsidRDefault="008215FC" w:rsidP="008215FC">
      <w:pPr>
        <w:pStyle w:val="Corpodetexto"/>
        <w:rPr>
          <w:lang w:val="pt-BR"/>
        </w:rPr>
      </w:pPr>
    </w:p>
    <w:p w:rsidR="00A95AF3" w:rsidRDefault="00A95AF3" w:rsidP="00A95AF3">
      <w:pPr>
        <w:pStyle w:val="Ttulo2"/>
      </w:pPr>
      <w:bookmarkStart w:id="26" w:name="_Toc94407648"/>
      <w:bookmarkStart w:id="27" w:name="_Toc95873164"/>
      <w:bookmarkStart w:id="28" w:name="_Toc107225355"/>
      <w:bookmarkStart w:id="29" w:name="_Toc131242815"/>
      <w:r>
        <w:t>Fase de Iniciação</w:t>
      </w:r>
      <w:bookmarkEnd w:id="29"/>
      <w:r>
        <w:t xml:space="preserve">  </w:t>
      </w:r>
      <w:bookmarkEnd w:id="26"/>
      <w:bookmarkEnd w:id="27"/>
      <w:bookmarkEnd w:id="28"/>
    </w:p>
    <w:p w:rsidR="008215FC" w:rsidRPr="00FD2D48" w:rsidRDefault="008215FC" w:rsidP="008215FC">
      <w:pPr>
        <w:pStyle w:val="Ttulo3"/>
        <w:rPr>
          <w:lang w:val="pt-BR"/>
        </w:rPr>
      </w:pPr>
      <w:bookmarkStart w:id="30" w:name="_Toc94407650"/>
      <w:bookmarkStart w:id="31" w:name="_Toc95873166"/>
      <w:bookmarkStart w:id="32" w:name="_Toc107225357"/>
      <w:bookmarkStart w:id="33" w:name="_Toc131242816"/>
      <w:r w:rsidRPr="00FD2D48">
        <w:rPr>
          <w:lang w:val="pt-BR"/>
        </w:rPr>
        <w:t>Notas Sobre o Fluxo de Trabalho da Fase de Iniciação</w:t>
      </w:r>
      <w:bookmarkEnd w:id="30"/>
      <w:bookmarkEnd w:id="31"/>
      <w:bookmarkEnd w:id="32"/>
      <w:bookmarkEnd w:id="33"/>
    </w:p>
    <w:p w:rsidR="008215FC" w:rsidRPr="00FD2D48" w:rsidRDefault="008215FC" w:rsidP="008215FC">
      <w:pPr>
        <w:pStyle w:val="InfoBlue0"/>
        <w:rPr>
          <w:lang w:val="pt-BR"/>
        </w:rPr>
      </w:pPr>
      <w:r w:rsidRPr="00FD2D48">
        <w:rPr>
          <w:lang w:val="pt-BR"/>
        </w:rPr>
        <w:t>[Descreva todas as alterações feitas no fluxo de trabalho padrão desta fase. Alterações típicas incluem a inclusão ou remoção de atividades ou tarefas para descrever formas de trabalho específicas do projeto.]</w:t>
      </w:r>
    </w:p>
    <w:p w:rsidR="008215FC" w:rsidRDefault="008215FC" w:rsidP="008215FC">
      <w:pPr>
        <w:pStyle w:val="Ttulo2"/>
      </w:pPr>
      <w:bookmarkStart w:id="34" w:name="_Toc131242817"/>
      <w:r>
        <w:t>Fase de Elaboração</w:t>
      </w:r>
      <w:bookmarkEnd w:id="34"/>
    </w:p>
    <w:p w:rsidR="008215FC" w:rsidRPr="00FD2D48" w:rsidRDefault="008215FC" w:rsidP="008215FC">
      <w:pPr>
        <w:pStyle w:val="Ttulo3"/>
        <w:rPr>
          <w:lang w:val="pt-BR"/>
        </w:rPr>
      </w:pPr>
      <w:bookmarkStart w:id="35" w:name="_Toc131242818"/>
      <w:r w:rsidRPr="00FD2D48">
        <w:rPr>
          <w:lang w:val="pt-BR"/>
        </w:rPr>
        <w:t>Notas Sobre o Fluxo de Trabalho da Fase de Elaboração</w:t>
      </w:r>
      <w:bookmarkEnd w:id="35"/>
    </w:p>
    <w:p w:rsidR="008215FC" w:rsidRPr="00FD2D48" w:rsidRDefault="008215FC" w:rsidP="008215FC">
      <w:pPr>
        <w:pStyle w:val="InfoBlue0"/>
        <w:rPr>
          <w:lang w:val="pt-BR"/>
        </w:rPr>
      </w:pPr>
      <w:r w:rsidRPr="00FD2D48">
        <w:rPr>
          <w:lang w:val="pt-BR"/>
        </w:rPr>
        <w:t>[Descreva todas as alterações feitas no fluxo de trabalho padrão desta fase. Alterações típicas incluem a inclusão ou remoção de atividades ou tarefas para descrever formas de trabalho específicas do projeto.]</w:t>
      </w:r>
    </w:p>
    <w:p w:rsidR="008215FC" w:rsidRDefault="008215FC" w:rsidP="008215FC">
      <w:pPr>
        <w:pStyle w:val="Ttulo2"/>
      </w:pPr>
      <w:bookmarkStart w:id="36" w:name="_Toc131242819"/>
      <w:r>
        <w:t>Fase de Construção</w:t>
      </w:r>
      <w:bookmarkEnd w:id="36"/>
    </w:p>
    <w:p w:rsidR="008215FC" w:rsidRPr="00FD2D48" w:rsidRDefault="008215FC" w:rsidP="008215FC">
      <w:pPr>
        <w:pStyle w:val="Ttulo3"/>
        <w:rPr>
          <w:lang w:val="pt-BR"/>
        </w:rPr>
      </w:pPr>
      <w:bookmarkStart w:id="37" w:name="_Toc131242820"/>
      <w:r w:rsidRPr="00FD2D48">
        <w:rPr>
          <w:lang w:val="pt-BR"/>
        </w:rPr>
        <w:t>Notas Sobre o Fluxo de Trabalho da Fase de Construção</w:t>
      </w:r>
      <w:bookmarkEnd w:id="37"/>
    </w:p>
    <w:p w:rsidR="008215FC" w:rsidRPr="00FD2D48" w:rsidRDefault="008215FC" w:rsidP="008215FC">
      <w:pPr>
        <w:pStyle w:val="InfoBlue0"/>
        <w:rPr>
          <w:lang w:val="pt-BR"/>
        </w:rPr>
      </w:pPr>
      <w:r w:rsidRPr="00FD2D48">
        <w:rPr>
          <w:lang w:val="pt-BR"/>
        </w:rPr>
        <w:t>[Descreva todas as alterações feitas no fluxo de trabalho padrão desta fase. Alterações típicas incluem a inclusão ou remoção de atividades ou tarefas para descrever formas de trabalho específicas do projeto.]</w:t>
      </w:r>
    </w:p>
    <w:p w:rsidR="008215FC" w:rsidRDefault="008215FC" w:rsidP="008215FC">
      <w:pPr>
        <w:pStyle w:val="Ttulo2"/>
      </w:pPr>
      <w:bookmarkStart w:id="38" w:name="_Toc131242821"/>
      <w:r>
        <w:t>Fase de Transição</w:t>
      </w:r>
      <w:bookmarkEnd w:id="38"/>
    </w:p>
    <w:p w:rsidR="008215FC" w:rsidRPr="00FD2D48" w:rsidRDefault="008215FC" w:rsidP="008215FC">
      <w:pPr>
        <w:pStyle w:val="Ttulo3"/>
        <w:rPr>
          <w:lang w:val="pt-BR"/>
        </w:rPr>
      </w:pPr>
      <w:bookmarkStart w:id="39" w:name="_Toc131242822"/>
      <w:r w:rsidRPr="00FD2D48">
        <w:rPr>
          <w:lang w:val="pt-BR"/>
        </w:rPr>
        <w:t>Notas Sobre o Fluxo de Trabalho da Fase de Transição</w:t>
      </w:r>
      <w:bookmarkEnd w:id="39"/>
    </w:p>
    <w:p w:rsidR="008215FC" w:rsidRPr="00FD2D48" w:rsidRDefault="008215FC" w:rsidP="008215FC">
      <w:pPr>
        <w:pStyle w:val="InfoBlue0"/>
        <w:rPr>
          <w:lang w:val="pt-BR"/>
        </w:rPr>
      </w:pPr>
      <w:r w:rsidRPr="00FD2D48">
        <w:rPr>
          <w:lang w:val="pt-BR"/>
        </w:rPr>
        <w:t>[Descreva todas as alterações feitas no fluxo de trabalho padrão desta fase. Alterações típicas incluem a inclusão ou remoção de atividades ou tarefas para descrever formas de trabalho específicas do projeto.]</w:t>
      </w:r>
    </w:p>
    <w:p w:rsidR="008215FC" w:rsidRPr="00FD2D48" w:rsidRDefault="008215FC" w:rsidP="008215FC">
      <w:pPr>
        <w:rPr>
          <w:lang w:val="pt-BR"/>
        </w:rPr>
      </w:pPr>
    </w:p>
    <w:p w:rsidR="00A95AF3" w:rsidRPr="00FD2D48" w:rsidRDefault="00A95AF3" w:rsidP="00A95AF3">
      <w:pPr>
        <w:rPr>
          <w:lang w:val="pt-BR"/>
        </w:rPr>
      </w:pPr>
    </w:p>
    <w:p w:rsidR="006F4072" w:rsidRDefault="006F4072" w:rsidP="006F4072">
      <w:pPr>
        <w:pStyle w:val="Ttulo1"/>
        <w:pageBreakBefore/>
      </w:pPr>
      <w:bookmarkStart w:id="40" w:name="_Toc107225367"/>
      <w:bookmarkStart w:id="41" w:name="_Toc131242823"/>
      <w:r>
        <w:lastRenderedPageBreak/>
        <w:t>Produtos de Trabalho</w:t>
      </w:r>
      <w:bookmarkEnd w:id="40"/>
      <w:bookmarkEnd w:id="41"/>
    </w:p>
    <w:p w:rsidR="006F4072" w:rsidRPr="00FD2D48" w:rsidRDefault="006F4072" w:rsidP="006F4072">
      <w:pPr>
        <w:pStyle w:val="InfoBlue0"/>
        <w:rPr>
          <w:lang w:val="pt-BR"/>
        </w:rPr>
      </w:pPr>
      <w:r w:rsidRPr="00FD2D48">
        <w:rPr>
          <w:lang w:val="pt-BR"/>
        </w:rPr>
        <w:t xml:space="preserve"> [Um produto de trabalho é um artefato, resultado, distribuível ou registro. Forneça uma lista de produtos de trabalho a serem produzidos para o projeto, quando o produto de trabalho é criado e concluído, juntamente com detalhes de como o produto de trabalho é revisado (quando apropriado), qual gabarito é utilizado para criar o produto de trabalho, onde o produto de trabalho é mantido ou qual ferramenta é utilizada para gerenciá-lo. Isso pode ser feito incorporando a planilha Adendo do Produto de Trabalho do Caso de Desenvolvimento fornecida com o Gabarito do Caso de Desenvolvimento do RUP. De forma alternativa, você pode utilizar outro método para fornecer a lista de produtos de trabalho, neste documento ou como um an</w:t>
      </w:r>
      <w:bookmarkStart w:id="42" w:name="_GoBack"/>
      <w:bookmarkEnd w:id="42"/>
      <w:r w:rsidRPr="00FD2D48">
        <w:rPr>
          <w:lang w:val="pt-BR"/>
        </w:rPr>
        <w:t>exo a este documento.</w:t>
      </w:r>
    </w:p>
    <w:p w:rsidR="006F4072" w:rsidRPr="00FD2D48" w:rsidRDefault="006F4072" w:rsidP="006F4072">
      <w:pPr>
        <w:pStyle w:val="InfoBlue0"/>
        <w:rPr>
          <w:lang w:val="pt-BR"/>
        </w:rPr>
      </w:pPr>
      <w:r w:rsidRPr="00FD2D48">
        <w:rPr>
          <w:lang w:val="pt-BR"/>
        </w:rPr>
        <w:t>Observe que se você mantiver os produtos de trabalho a serem produzidos separados deste documento (por exemplo, utilizando a planilha Adendo do Produto de Trabalho), será necessário certificar-se de manter o controle de documento apropriado das informações.]</w:t>
      </w:r>
    </w:p>
    <w:p w:rsidR="00DB03D2" w:rsidRPr="00FD2D48" w:rsidRDefault="00DB03D2" w:rsidP="00DB03D2">
      <w:pPr>
        <w:pStyle w:val="Corpodetexto"/>
        <w:rPr>
          <w:lang w:val="pt-BR"/>
        </w:rPr>
      </w:pPr>
      <w:r w:rsidRPr="00FD2D48">
        <w:rPr>
          <w:lang w:val="pt-BR"/>
        </w:rPr>
        <w:t>NOTA:  O Adendo do Produto de Trabalho é considerado parte deste Caso de Desenvolvimento. Os dois documentos são revisados e aprovados como se fossem um só.</w:t>
      </w:r>
    </w:p>
    <w:p w:rsidR="006F4072" w:rsidRPr="00FD2D48" w:rsidRDefault="006F4072" w:rsidP="006F4072">
      <w:pPr>
        <w:pStyle w:val="Body"/>
        <w:rPr>
          <w:color w:val="FF0000"/>
          <w:sz w:val="28"/>
          <w:szCs w:val="28"/>
          <w:lang w:val="pt-BR"/>
        </w:rPr>
      </w:pPr>
      <w:r w:rsidRPr="00FD2D48">
        <w:rPr>
          <w:color w:val="FF0000"/>
          <w:sz w:val="28"/>
          <w:szCs w:val="28"/>
          <w:lang w:val="pt-BR"/>
        </w:rPr>
        <w:t>INCORPORE ou forneça um LINK para seu Anexo do Produto de Trabalho AQUI!</w:t>
      </w:r>
    </w:p>
    <w:p w:rsidR="00DB03D2" w:rsidRPr="00FD2D48" w:rsidRDefault="00DB03D2" w:rsidP="006F4072">
      <w:pPr>
        <w:pStyle w:val="Body"/>
        <w:rPr>
          <w:color w:val="FF0000"/>
          <w:sz w:val="28"/>
          <w:szCs w:val="28"/>
          <w:lang w:val="pt-BR"/>
        </w:rPr>
      </w:pPr>
    </w:p>
    <w:p w:rsidR="006F4072" w:rsidRDefault="006F4072" w:rsidP="006F4072">
      <w:pPr>
        <w:pStyle w:val="Ttulo1"/>
      </w:pPr>
      <w:bookmarkStart w:id="43" w:name="_Toc94407663"/>
      <w:bookmarkStart w:id="44" w:name="_Toc95873177"/>
      <w:bookmarkStart w:id="45" w:name="_Toc107225368"/>
      <w:bookmarkStart w:id="46" w:name="_Toc131242824"/>
      <w:r>
        <w:t>Relatórios</w:t>
      </w:r>
      <w:bookmarkEnd w:id="43"/>
      <w:bookmarkEnd w:id="44"/>
      <w:bookmarkEnd w:id="45"/>
      <w:bookmarkEnd w:id="46"/>
    </w:p>
    <w:p w:rsidR="006F4072" w:rsidRPr="00FD2D48" w:rsidRDefault="006F4072" w:rsidP="006F4072">
      <w:pPr>
        <w:pStyle w:val="InfoBlue0"/>
        <w:rPr>
          <w:lang w:val="pt-BR"/>
        </w:rPr>
      </w:pPr>
      <w:r w:rsidRPr="00FD2D48">
        <w:rPr>
          <w:lang w:val="pt-BR"/>
        </w:rPr>
        <w:t>[Liste todos os relatórios que sejam úteis para este projeto. Descreva quem utiliza o relatório e como ele pode ser criado.]</w:t>
      </w:r>
    </w:p>
    <w:p w:rsidR="006F4072" w:rsidRPr="00FD2D48" w:rsidRDefault="006F4072" w:rsidP="006F4072">
      <w:pPr>
        <w:pStyle w:val="Body"/>
        <w:rPr>
          <w:lang w:val="pt-BR"/>
        </w:rPr>
      </w:pPr>
    </w:p>
    <w:tbl>
      <w:tblPr>
        <w:tblStyle w:val="Tabelacomgrade"/>
        <w:tblW w:w="0" w:type="auto"/>
        <w:tblInd w:w="179" w:type="dxa"/>
        <w:tblLook w:val="01E0" w:firstRow="1" w:lastRow="1" w:firstColumn="1" w:lastColumn="1" w:noHBand="0" w:noVBand="0"/>
      </w:tblPr>
      <w:tblGrid>
        <w:gridCol w:w="3130"/>
        <w:gridCol w:w="3135"/>
        <w:gridCol w:w="3132"/>
      </w:tblGrid>
      <w:tr w:rsidR="006F4072" w:rsidRPr="00FD2D48">
        <w:trPr>
          <w:cantSplit/>
          <w:tblHeader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Pr="00790E55" w:rsidRDefault="006F4072" w:rsidP="001850A7">
            <w:pPr>
              <w:rPr>
                <w:b/>
                <w:bCs/>
              </w:rPr>
            </w:pPr>
            <w:r w:rsidRPr="00790E55">
              <w:rPr>
                <w:b/>
                <w:bCs/>
              </w:rPr>
              <w:t>Relatório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Pr="00790E55" w:rsidRDefault="006F4072" w:rsidP="001850A7">
            <w:pPr>
              <w:rPr>
                <w:b/>
                <w:bCs/>
              </w:rPr>
            </w:pPr>
            <w:r w:rsidRPr="00790E55">
              <w:rPr>
                <w:b/>
                <w:bCs/>
              </w:rPr>
              <w:t>Público Alvo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Pr="00FD2D48" w:rsidRDefault="006F4072" w:rsidP="001850A7">
            <w:pPr>
              <w:rPr>
                <w:b/>
                <w:bCs/>
                <w:lang w:val="pt-BR"/>
              </w:rPr>
            </w:pPr>
            <w:r w:rsidRPr="00FD2D48">
              <w:rPr>
                <w:b/>
                <w:bCs/>
                <w:lang w:val="pt-BR"/>
              </w:rPr>
              <w:t>Como É Criado</w:t>
            </w:r>
            <w:r w:rsidR="00FD2D48" w:rsidRPr="00FD2D48">
              <w:rPr>
                <w:b/>
                <w:bCs/>
                <w:lang w:val="pt-BR"/>
              </w:rPr>
              <w:t>/ Onde É Armazenado</w:t>
            </w:r>
          </w:p>
        </w:tc>
      </w:tr>
      <w:tr w:rsidR="006F4072" w:rsidRPr="00FD2D48">
        <w:trPr>
          <w:cantSplit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Pr="00FD2D48" w:rsidRDefault="006F4072" w:rsidP="001850A7">
            <w:pPr>
              <w:rPr>
                <w:lang w:val="pt-BR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Pr="00FD2D48" w:rsidRDefault="006F4072" w:rsidP="001850A7">
            <w:pPr>
              <w:rPr>
                <w:lang w:val="pt-BR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Pr="00FD2D48" w:rsidRDefault="006F4072" w:rsidP="001850A7">
            <w:pPr>
              <w:rPr>
                <w:lang w:val="pt-BR"/>
              </w:rPr>
            </w:pPr>
          </w:p>
        </w:tc>
      </w:tr>
      <w:tr w:rsidR="006F4072" w:rsidRPr="00FD2D48">
        <w:trPr>
          <w:cantSplit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Pr="00FD2D48" w:rsidRDefault="006F4072" w:rsidP="001850A7">
            <w:pPr>
              <w:rPr>
                <w:lang w:val="pt-BR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Pr="00FD2D48" w:rsidRDefault="006F4072" w:rsidP="001850A7">
            <w:pPr>
              <w:rPr>
                <w:lang w:val="pt-BR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Pr="00FD2D48" w:rsidRDefault="006F4072" w:rsidP="001850A7">
            <w:pPr>
              <w:rPr>
                <w:lang w:val="pt-BR"/>
              </w:rPr>
            </w:pPr>
          </w:p>
        </w:tc>
      </w:tr>
    </w:tbl>
    <w:p w:rsidR="007D4511" w:rsidRDefault="007D4511" w:rsidP="006F4072">
      <w:pPr>
        <w:pStyle w:val="Ttulo1"/>
        <w:pageBreakBefore/>
      </w:pPr>
      <w:bookmarkStart w:id="47" w:name="_Toc131242825"/>
      <w:r>
        <w:lastRenderedPageBreak/>
        <w:t>Funções</w:t>
      </w:r>
      <w:bookmarkEnd w:id="47"/>
    </w:p>
    <w:p w:rsidR="007D4511" w:rsidRPr="00FD2D48" w:rsidRDefault="007D4511">
      <w:pPr>
        <w:pStyle w:val="InfoBlue0"/>
        <w:rPr>
          <w:lang w:val="pt-BR"/>
        </w:rPr>
      </w:pPr>
      <w:r w:rsidRPr="00FD2D48">
        <w:rPr>
          <w:lang w:val="pt-BR"/>
        </w:rPr>
        <w:t>[Esta seção é utilizada para os seguintes objetivos:</w:t>
      </w:r>
    </w:p>
    <w:p w:rsidR="007D4511" w:rsidRPr="00FD2D48" w:rsidRDefault="007D4511">
      <w:pPr>
        <w:pStyle w:val="InfoBlue0"/>
        <w:numPr>
          <w:ilvl w:val="0"/>
          <w:numId w:val="3"/>
        </w:numPr>
        <w:rPr>
          <w:lang w:val="pt-BR"/>
        </w:rPr>
      </w:pPr>
      <w:r w:rsidRPr="00FD2D48">
        <w:rPr>
          <w:lang w:val="pt-BR"/>
        </w:rPr>
        <w:t xml:space="preserve">Descrever as alterações no conjunto de funções; por exemplo, é comum refinar a função Investidor em mais de uma função. </w:t>
      </w:r>
    </w:p>
    <w:p w:rsidR="007D4511" w:rsidRPr="00FD2D48" w:rsidRDefault="007D4511">
      <w:pPr>
        <w:pStyle w:val="InfoBlue0"/>
        <w:numPr>
          <w:ilvl w:val="0"/>
          <w:numId w:val="3"/>
        </w:numPr>
        <w:rPr>
          <w:lang w:val="pt-BR"/>
        </w:rPr>
      </w:pPr>
      <w:r w:rsidRPr="00FD2D48">
        <w:rPr>
          <w:lang w:val="pt-BR"/>
        </w:rPr>
        <w:t xml:space="preserve">Mapear cargos na organização para as funções no Rational Unified Process. O motivo para isso é que, em algumas organizações de desenvolvimento, há cargos definidos. Se esses cargos forem comumente utilizados e tiverem grande aceitação dentro da organização, talvez valha a pena fazer um mapeamento entre as funções no Rational Unified Process e os cargos na organização. O mapeamento de cargos para funções facilita o entendimento das pessoas na organização sobre como empregar o Rational Unified Process. O mapeamento também pode ajudar as pessoas a entender que as funções não são cargos, </w:t>
      </w:r>
      <w:r w:rsidR="00FD2D48" w:rsidRPr="00FD2D48">
        <w:rPr>
          <w:lang w:val="pt-BR"/>
        </w:rPr>
        <w:t>o que é uma idéia incorreta comum.</w:t>
      </w:r>
    </w:p>
    <w:p w:rsidR="006F4072" w:rsidRDefault="007D4511" w:rsidP="006F4072">
      <w:pPr>
        <w:pStyle w:val="InfoBlue0"/>
      </w:pPr>
      <w:r w:rsidRPr="00FD2D48">
        <w:rPr>
          <w:lang w:val="pt-BR"/>
        </w:rPr>
        <w:t xml:space="preserve"> </w:t>
      </w:r>
      <w:r w:rsidR="006F4072">
        <w:t>Explicação das colunas:</w:t>
      </w:r>
    </w:p>
    <w:p w:rsidR="006F4072" w:rsidRPr="00FD2D48" w:rsidRDefault="006F4072" w:rsidP="006F4072">
      <w:pPr>
        <w:pStyle w:val="InfoBlue"/>
        <w:rPr>
          <w:lang w:val="pt-BR"/>
        </w:rPr>
      </w:pPr>
      <w:r w:rsidRPr="00FD2D48">
        <w:rPr>
          <w:lang w:val="pt-BR"/>
        </w:rPr>
        <w:t>Função:  Identifique as funções usadas em seu projeto. Por exemplo, é comum refinar a função Investidor em mais de uma função. Talvez seja necessário incluir uma nova função ou explicar como cada uma é utilizada na organização fornecendo nomes de funções comumente utilizados em sua organização</w:t>
      </w:r>
    </w:p>
    <w:p w:rsidR="006F4072" w:rsidRPr="00FD2D48" w:rsidRDefault="006F4072" w:rsidP="006F4072">
      <w:pPr>
        <w:pStyle w:val="InfoBlue"/>
        <w:numPr>
          <w:ilvl w:val="0"/>
          <w:numId w:val="0"/>
        </w:numPr>
        <w:ind w:left="360"/>
        <w:rPr>
          <w:lang w:val="pt-BR"/>
        </w:rPr>
      </w:pPr>
    </w:p>
    <w:p w:rsidR="006F4072" w:rsidRPr="00FD2D48" w:rsidRDefault="006F4072" w:rsidP="006F4072">
      <w:pPr>
        <w:pStyle w:val="InfoBlue"/>
        <w:rPr>
          <w:lang w:val="pt-BR"/>
        </w:rPr>
      </w:pPr>
      <w:r w:rsidRPr="00FD2D48">
        <w:rPr>
          <w:lang w:val="pt-BR"/>
        </w:rPr>
        <w:t>Função do RUP:  S, se for uma função identificada no Rational Unified Process; N, se não for uma função definida no RUP.</w:t>
      </w:r>
    </w:p>
    <w:p w:rsidR="006F4072" w:rsidRPr="00FD2D48" w:rsidRDefault="006F4072" w:rsidP="006F4072">
      <w:pPr>
        <w:pStyle w:val="InfoBlue"/>
        <w:numPr>
          <w:ilvl w:val="0"/>
          <w:numId w:val="0"/>
        </w:numPr>
        <w:ind w:left="360"/>
        <w:rPr>
          <w:lang w:val="pt-BR"/>
        </w:rPr>
      </w:pPr>
    </w:p>
    <w:p w:rsidR="006F4072" w:rsidRPr="00FD2D48" w:rsidRDefault="006F4072" w:rsidP="001850A7">
      <w:pPr>
        <w:pStyle w:val="InfoBlue"/>
        <w:rPr>
          <w:lang w:val="pt-BR"/>
        </w:rPr>
      </w:pPr>
      <w:r w:rsidRPr="00FD2D48">
        <w:rPr>
          <w:lang w:val="pt-BR"/>
        </w:rPr>
        <w:t>Aplicação:  Utilize esta coluna para mapear as posições do job na organização para as funções no Rational Unified Process</w:t>
      </w:r>
      <w:r w:rsidR="00FD2D48" w:rsidRPr="00FD2D48">
        <w:rPr>
          <w:lang w:val="pt-BR"/>
        </w:rPr>
        <w:t>.</w:t>
      </w:r>
    </w:p>
    <w:p w:rsidR="001850A7" w:rsidRPr="00FD2D48" w:rsidRDefault="001850A7" w:rsidP="001850A7">
      <w:pPr>
        <w:pStyle w:val="InfoBlue"/>
        <w:numPr>
          <w:ilvl w:val="0"/>
          <w:numId w:val="0"/>
        </w:numPr>
        <w:rPr>
          <w:lang w:val="pt-BR"/>
        </w:rPr>
      </w:pPr>
    </w:p>
    <w:p w:rsidR="00FD2D48" w:rsidRPr="00FD2D48" w:rsidRDefault="006F4072" w:rsidP="001850A7">
      <w:pPr>
        <w:pStyle w:val="InfoBlue"/>
        <w:rPr>
          <w:lang w:val="pt-BR"/>
        </w:rPr>
      </w:pPr>
      <w:r w:rsidRPr="00FD2D48">
        <w:rPr>
          <w:lang w:val="pt-BR"/>
        </w:rPr>
        <w:t xml:space="preserve">Responsabilidades:  Descreva todas as diferenças de responsabilidades na organização daquelas descritas no </w:t>
      </w:r>
      <w:r w:rsidR="00FD2D48" w:rsidRPr="00FD2D48">
        <w:rPr>
          <w:lang w:val="pt-BR"/>
        </w:rPr>
        <w:t xml:space="preserve"> Rational Unified Process.]</w:t>
      </w:r>
    </w:p>
    <w:p w:rsidR="006F4072" w:rsidRPr="00FD2D48" w:rsidRDefault="006F4072" w:rsidP="006F4072">
      <w:pPr>
        <w:pStyle w:val="InfoBlue0"/>
        <w:rPr>
          <w:lang w:val="pt-BR"/>
        </w:rPr>
      </w:pPr>
    </w:p>
    <w:p w:rsidR="006F4072" w:rsidRPr="00FD2D48" w:rsidRDefault="006F4072" w:rsidP="006F4072">
      <w:pPr>
        <w:pStyle w:val="Body"/>
        <w:rPr>
          <w:lang w:val="pt-BR"/>
        </w:rPr>
      </w:pPr>
      <w:r w:rsidRPr="00FD2D48">
        <w:rPr>
          <w:lang w:val="pt-BR"/>
        </w:rPr>
        <w:t>NOTA:  A designação de indivíduos específicos a funções ou cargos particulares é documentada no Plano de Desenvolvimento de Software.</w:t>
      </w:r>
    </w:p>
    <w:p w:rsidR="006F4072" w:rsidRPr="00FD2D48" w:rsidRDefault="006F4072" w:rsidP="006F4072">
      <w:pPr>
        <w:pStyle w:val="Body"/>
        <w:rPr>
          <w:lang w:val="pt-BR"/>
        </w:rPr>
      </w:pPr>
    </w:p>
    <w:tbl>
      <w:tblPr>
        <w:tblStyle w:val="Tabelacomgrade"/>
        <w:tblW w:w="9469" w:type="dxa"/>
        <w:tblInd w:w="179" w:type="dxa"/>
        <w:tblLook w:val="01E0" w:firstRow="1" w:lastRow="1" w:firstColumn="1" w:lastColumn="1" w:noHBand="0" w:noVBand="0"/>
      </w:tblPr>
      <w:tblGrid>
        <w:gridCol w:w="1942"/>
        <w:gridCol w:w="850"/>
        <w:gridCol w:w="2740"/>
        <w:gridCol w:w="3937"/>
      </w:tblGrid>
      <w:tr w:rsidR="006F4072" w:rsidRPr="00790E55">
        <w:trPr>
          <w:cantSplit/>
          <w:trHeight w:val="327"/>
          <w:tblHeader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Pr="007921EB" w:rsidRDefault="006F4072" w:rsidP="001850A7">
            <w:pPr>
              <w:rPr>
                <w:b/>
                <w:bCs/>
              </w:rPr>
            </w:pPr>
            <w:r w:rsidRPr="007921EB">
              <w:rPr>
                <w:b/>
                <w:bCs/>
              </w:rPr>
              <w:t>Função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Default="006F4072" w:rsidP="001850A7">
            <w:pPr>
              <w:rPr>
                <w:b/>
                <w:bCs/>
              </w:rPr>
            </w:pPr>
            <w:r>
              <w:rPr>
                <w:b/>
                <w:bCs/>
              </w:rPr>
              <w:t>RUP</w:t>
            </w:r>
          </w:p>
          <w:p w:rsidR="006F4072" w:rsidRPr="007921EB" w:rsidRDefault="006F4072" w:rsidP="001850A7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Pr="007921EB" w:rsidRDefault="006F4072" w:rsidP="001850A7">
            <w:pPr>
              <w:rPr>
                <w:b/>
                <w:bCs/>
              </w:rPr>
            </w:pPr>
            <w:r w:rsidRPr="007921EB">
              <w:rPr>
                <w:b/>
                <w:bCs/>
              </w:rPr>
              <w:t>Aplicabilidade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Pr="007921EB" w:rsidRDefault="006F4072" w:rsidP="001850A7">
            <w:pPr>
              <w:rPr>
                <w:b/>
                <w:bCs/>
              </w:rPr>
            </w:pPr>
            <w:r w:rsidRPr="007921EB">
              <w:rPr>
                <w:b/>
                <w:bCs/>
              </w:rPr>
              <w:t>Diferentes Responsabilidades</w:t>
            </w:r>
            <w:r w:rsidR="00FD2D48">
              <w:rPr>
                <w:b/>
                <w:bCs/>
              </w:rPr>
              <w:t xml:space="preserve"> do RUP</w:t>
            </w:r>
          </w:p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Analista de Sistemas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Especificador de Requisitos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Arquiteto de Software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Designer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Pr="00FD2D48" w:rsidRDefault="006F4072" w:rsidP="001850A7">
            <w:pPr>
              <w:rPr>
                <w:lang w:val="pt-BR"/>
              </w:rPr>
            </w:pPr>
            <w:r w:rsidRPr="00FD2D48">
              <w:rPr>
                <w:lang w:val="pt-BR"/>
              </w:rPr>
              <w:t>Designer de Interface com o Usuário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Pr="00FD2D48" w:rsidRDefault="006F4072" w:rsidP="001850A7">
            <w:pPr>
              <w:rPr>
                <w:lang w:val="pt-BR"/>
              </w:rPr>
            </w:pPr>
            <w:r w:rsidRPr="00FD2D48">
              <w:rPr>
                <w:lang w:val="pt-BR"/>
              </w:rPr>
              <w:t>Designer de Banco de Dados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Implementador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Integrador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Gerente de Projeto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Pr="00FD2D48" w:rsidRDefault="006F4072" w:rsidP="001850A7">
            <w:pPr>
              <w:rPr>
                <w:lang w:val="pt-BR"/>
              </w:rPr>
            </w:pPr>
            <w:r w:rsidRPr="00FD2D48">
              <w:rPr>
                <w:lang w:val="pt-BR"/>
              </w:rPr>
              <w:t>Gerenciador de Controle de Mudanças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lastRenderedPageBreak/>
              <w:t>Gerenciador de Configuração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Gerente de Testes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Gerenciador de Implementação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Engenheiro de Processo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Revisor de Gerenciamento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Redator Técnico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Administrador de Sistemas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Especialista em Ferramentas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Desenvolvedor do Curso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Artista Gráfico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Testador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Analista de Teste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Designer de Teste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Revisor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Coordenador de Revisão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Revisor Técnico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Investidores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>
            <w:r>
              <w:t>S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</w:tbl>
    <w:p w:rsidR="006F4072" w:rsidRDefault="006F4072" w:rsidP="006F4072">
      <w:pPr>
        <w:pStyle w:val="Body"/>
      </w:pPr>
    </w:p>
    <w:p w:rsidR="006F4072" w:rsidRPr="00FD2D48" w:rsidRDefault="006F4072" w:rsidP="006F4072">
      <w:pPr>
        <w:pStyle w:val="Ttulo1"/>
        <w:rPr>
          <w:lang w:val="pt-BR"/>
        </w:rPr>
      </w:pPr>
      <w:bookmarkStart w:id="48" w:name="_Toc94407665"/>
      <w:bookmarkStart w:id="49" w:name="_Toc95873179"/>
      <w:bookmarkStart w:id="50" w:name="_Toc107225372"/>
      <w:bookmarkStart w:id="51" w:name="_Toc131242826"/>
      <w:r w:rsidRPr="00FD2D48">
        <w:rPr>
          <w:lang w:val="pt-BR"/>
        </w:rPr>
        <w:t>Orientações e Procedimentos Específicos do Projeto</w:t>
      </w:r>
      <w:bookmarkEnd w:id="48"/>
      <w:bookmarkEnd w:id="49"/>
      <w:bookmarkEnd w:id="50"/>
      <w:bookmarkEnd w:id="51"/>
      <w:r w:rsidRPr="00FD2D48">
        <w:rPr>
          <w:lang w:val="pt-BR"/>
        </w:rPr>
        <w:t xml:space="preserve"> </w:t>
      </w:r>
    </w:p>
    <w:p w:rsidR="00FD2D48" w:rsidRDefault="006F4072" w:rsidP="006F4072">
      <w:pPr>
        <w:pStyle w:val="InfoBlue0"/>
      </w:pPr>
      <w:r w:rsidRPr="00FD2D48">
        <w:rPr>
          <w:lang w:val="pt-BR"/>
        </w:rPr>
        <w:t xml:space="preserve">[Identifique as orientações e os procedimentos utilizados pelo projeto que não estão incluídos </w:t>
      </w:r>
      <w:r w:rsidR="00FD2D48" w:rsidRPr="00FD2D48">
        <w:rPr>
          <w:lang w:val="pt-BR"/>
        </w:rPr>
        <w:t xml:space="preserve">no Rational Unified Process. Estes devem incluir todos os procedimentos especiais de revisão, orientações de estilo ou codificação, etc. </w:t>
      </w:r>
      <w:r w:rsidR="00FD2D48">
        <w:t>Modifique a tabela sugerida para atender às suas necessidades.]</w:t>
      </w:r>
    </w:p>
    <w:p w:rsidR="006F4072" w:rsidRPr="0086469D" w:rsidRDefault="006F4072" w:rsidP="006F4072">
      <w:pPr>
        <w:pStyle w:val="Body"/>
      </w:pPr>
    </w:p>
    <w:tbl>
      <w:tblPr>
        <w:tblStyle w:val="Tabelacomgrade"/>
        <w:tblW w:w="0" w:type="auto"/>
        <w:tblInd w:w="179" w:type="dxa"/>
        <w:tblLook w:val="01E0" w:firstRow="1" w:lastRow="1" w:firstColumn="1" w:lastColumn="1" w:noHBand="0" w:noVBand="0"/>
      </w:tblPr>
      <w:tblGrid>
        <w:gridCol w:w="2466"/>
        <w:gridCol w:w="2222"/>
        <w:gridCol w:w="2330"/>
        <w:gridCol w:w="2379"/>
      </w:tblGrid>
      <w:tr w:rsidR="006F4072" w:rsidRPr="00790E55">
        <w:trPr>
          <w:cantSplit/>
          <w:tblHeader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Pr="001850A7" w:rsidRDefault="006F4072" w:rsidP="001850A7">
            <w:pPr>
              <w:rPr>
                <w:b/>
                <w:bCs/>
              </w:rPr>
            </w:pPr>
            <w:r w:rsidRPr="001850A7">
              <w:rPr>
                <w:b/>
                <w:bCs/>
              </w:rPr>
              <w:t>Orientação ou Procedimento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Pr="001850A7" w:rsidRDefault="006F4072" w:rsidP="001850A7">
            <w:pPr>
              <w:rPr>
                <w:b/>
                <w:bCs/>
              </w:rPr>
            </w:pPr>
            <w:r w:rsidRPr="001850A7">
              <w:rPr>
                <w:b/>
                <w:bCs/>
              </w:rPr>
              <w:t>Proprietário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Pr="001850A7" w:rsidRDefault="006F4072" w:rsidP="001850A7">
            <w:pPr>
              <w:rPr>
                <w:b/>
                <w:bCs/>
              </w:rPr>
            </w:pPr>
            <w:r w:rsidRPr="001850A7">
              <w:rPr>
                <w:b/>
                <w:bCs/>
              </w:rPr>
              <w:t>Utilizado por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4072" w:rsidRPr="001850A7" w:rsidRDefault="001850A7" w:rsidP="001850A7">
            <w:pPr>
              <w:rPr>
                <w:b/>
                <w:bCs/>
              </w:rPr>
            </w:pPr>
            <w:r w:rsidRPr="001850A7">
              <w:rPr>
                <w:b/>
                <w:bCs/>
              </w:rPr>
              <w:t xml:space="preserve">Onde É </w:t>
            </w:r>
            <w:r w:rsidR="00FD2D48">
              <w:rPr>
                <w:b/>
                <w:bCs/>
              </w:rPr>
              <w:t>Armazenado</w:t>
            </w:r>
          </w:p>
        </w:tc>
      </w:tr>
      <w:tr w:rsidR="006F4072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  <w:tr w:rsidR="006F4072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72" w:rsidRDefault="006F4072" w:rsidP="001850A7"/>
        </w:tc>
      </w:tr>
    </w:tbl>
    <w:p w:rsidR="006F4072" w:rsidRDefault="006F4072" w:rsidP="006F4072">
      <w:pPr>
        <w:pStyle w:val="Body"/>
      </w:pPr>
    </w:p>
    <w:p w:rsidR="007D4511" w:rsidRDefault="007D4511">
      <w:pPr>
        <w:pStyle w:val="Corpodetexto"/>
      </w:pPr>
    </w:p>
    <w:sectPr w:rsidR="007D451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163" w:rsidRDefault="00445163">
      <w:r>
        <w:separator/>
      </w:r>
    </w:p>
  </w:endnote>
  <w:endnote w:type="continuationSeparator" w:id="0">
    <w:p w:rsidR="00445163" w:rsidRDefault="0044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52" w:rsidRDefault="00364B5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4B52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4B52" w:rsidRDefault="00364B52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4B52" w:rsidRDefault="00364B52">
          <w:pPr>
            <w:jc w:val="center"/>
          </w:pPr>
          <w:r>
            <w:sym w:font="Symbol" w:char="F0D3"/>
          </w:r>
          <w:fldSimple w:instr=" DOCPROPERTY &quot;Company&quot;  \* MERGEFORMAT ">
            <w:r w:rsidR="00807367">
              <w:t>&lt;Company Name&gt;</w:t>
            </w:r>
          </w:fldSimple>
          <w:r w:rsidR="00FD2D48">
            <w:t xml:space="preserve">, </w:t>
          </w:r>
          <w:r w:rsidR="00FD2D48">
            <w:fldChar w:fldCharType="begin"/>
          </w:r>
          <w:r w:rsidR="00FD2D48">
            <w:instrText xml:space="preserve"> DATE \@ "yyyy" </w:instrText>
          </w:r>
          <w:r w:rsidR="00FD2D48">
            <w:fldChar w:fldCharType="separate"/>
          </w:r>
          <w:r w:rsidR="00807367">
            <w:rPr>
              <w:noProof/>
            </w:rPr>
            <w:t>2015</w:t>
          </w:r>
          <w:r w:rsidR="00FD2D4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4B52" w:rsidRDefault="00364B52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82D23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FD2D48">
            <w:rPr>
              <w:rStyle w:val="Nmerodepgina"/>
            </w:rPr>
            <w:fldChar w:fldCharType="begin"/>
          </w:r>
          <w:r w:rsidR="00FD2D48">
            <w:rPr>
              <w:rStyle w:val="Nmerodepgina"/>
            </w:rPr>
            <w:instrText xml:space="preserve"> NUMPAGES  \* MERGEFORMAT </w:instrText>
          </w:r>
          <w:r w:rsidR="00FD2D48">
            <w:rPr>
              <w:rStyle w:val="Nmerodepgina"/>
            </w:rPr>
            <w:fldChar w:fldCharType="separate"/>
          </w:r>
          <w:r w:rsidR="00982D23">
            <w:rPr>
              <w:rStyle w:val="Nmerodepgina"/>
              <w:noProof/>
            </w:rPr>
            <w:t>9</w:t>
          </w:r>
          <w:r w:rsidR="00FD2D48">
            <w:rPr>
              <w:rStyle w:val="Nmerodepgina"/>
            </w:rPr>
            <w:fldChar w:fldCharType="end"/>
          </w:r>
        </w:p>
      </w:tc>
    </w:tr>
  </w:tbl>
  <w:p w:rsidR="00364B52" w:rsidRDefault="00364B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163" w:rsidRDefault="00445163">
      <w:r>
        <w:separator/>
      </w:r>
    </w:p>
  </w:footnote>
  <w:footnote w:type="continuationSeparator" w:id="0">
    <w:p w:rsidR="00445163" w:rsidRDefault="00445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52" w:rsidRDefault="00364B52">
    <w:pPr>
      <w:rPr>
        <w:sz w:val="24"/>
        <w:szCs w:val="24"/>
      </w:rPr>
    </w:pPr>
  </w:p>
  <w:p w:rsidR="00364B52" w:rsidRDefault="00364B52">
    <w:pPr>
      <w:pBdr>
        <w:top w:val="single" w:sz="6" w:space="1" w:color="auto"/>
      </w:pBdr>
      <w:rPr>
        <w:sz w:val="24"/>
        <w:szCs w:val="24"/>
      </w:rPr>
    </w:pPr>
  </w:p>
  <w:p w:rsidR="00364B52" w:rsidRDefault="00364B5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807367">
      <w:rPr>
        <w:rFonts w:ascii="Arial" w:hAnsi="Arial" w:cs="Arial"/>
        <w:b/>
        <w:bCs/>
        <w:sz w:val="36"/>
        <w:szCs w:val="36"/>
      </w:rPr>
      <w:t>&lt;Company Name&gt;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364B52" w:rsidRDefault="00364B52">
    <w:pPr>
      <w:pBdr>
        <w:bottom w:val="single" w:sz="6" w:space="1" w:color="auto"/>
      </w:pBdr>
      <w:jc w:val="right"/>
      <w:rPr>
        <w:sz w:val="24"/>
        <w:szCs w:val="24"/>
      </w:rPr>
    </w:pPr>
  </w:p>
  <w:p w:rsidR="00364B52" w:rsidRDefault="00364B5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4B52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4B52" w:rsidRDefault="00364B52">
          <w:fldSimple w:instr=" SUBJECT  \* MERGEFORMAT ">
            <w:r w:rsidR="00807367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4B52" w:rsidRDefault="00364B52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364B52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4B52" w:rsidRDefault="00364B52">
          <w:fldSimple w:instr=" TITLE  \* MERGEFORMAT ">
            <w:r w:rsidR="00807367">
              <w:t>Caso de Desenvolvimento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4B52" w:rsidRDefault="00364B52">
          <w:r>
            <w:t xml:space="preserve">  Data:  &lt;dd/mm/aa&gt;</w:t>
          </w:r>
        </w:p>
      </w:tc>
    </w:tr>
    <w:tr w:rsidR="00364B52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4B52" w:rsidRDefault="00364B52">
          <w:r>
            <w:t>&lt;identificador do documento&gt;</w:t>
          </w:r>
        </w:p>
      </w:tc>
    </w:tr>
  </w:tbl>
  <w:p w:rsidR="00364B52" w:rsidRDefault="00364B5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98D1001"/>
    <w:multiLevelType w:val="hybridMultilevel"/>
    <w:tmpl w:val="16FE627A"/>
    <w:lvl w:ilvl="0" w:tplc="46708AC0">
      <w:start w:val="1"/>
      <w:numFmt w:val="bullet"/>
      <w:pStyle w:val="InfoBlu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7B9F55E8"/>
    <w:multiLevelType w:val="hybridMultilevel"/>
    <w:tmpl w:val="D036498C"/>
    <w:lvl w:ilvl="0" w:tplc="4918A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67"/>
    <w:rsid w:val="000033D5"/>
    <w:rsid w:val="000067F7"/>
    <w:rsid w:val="00033CED"/>
    <w:rsid w:val="00045762"/>
    <w:rsid w:val="00070D25"/>
    <w:rsid w:val="00084590"/>
    <w:rsid w:val="0009093E"/>
    <w:rsid w:val="000A353C"/>
    <w:rsid w:val="000A4376"/>
    <w:rsid w:val="001076A6"/>
    <w:rsid w:val="0012225A"/>
    <w:rsid w:val="0013671C"/>
    <w:rsid w:val="00162AB1"/>
    <w:rsid w:val="001850A7"/>
    <w:rsid w:val="00191D77"/>
    <w:rsid w:val="001A46B0"/>
    <w:rsid w:val="001C78F5"/>
    <w:rsid w:val="001E24C6"/>
    <w:rsid w:val="001E27E7"/>
    <w:rsid w:val="002144D5"/>
    <w:rsid w:val="002172EC"/>
    <w:rsid w:val="0023048D"/>
    <w:rsid w:val="00256859"/>
    <w:rsid w:val="002974E1"/>
    <w:rsid w:val="002D6993"/>
    <w:rsid w:val="002F6197"/>
    <w:rsid w:val="00322F26"/>
    <w:rsid w:val="00343D6C"/>
    <w:rsid w:val="00364278"/>
    <w:rsid w:val="00364B52"/>
    <w:rsid w:val="00396089"/>
    <w:rsid w:val="003A6561"/>
    <w:rsid w:val="003D5159"/>
    <w:rsid w:val="00445163"/>
    <w:rsid w:val="004712CC"/>
    <w:rsid w:val="004942CD"/>
    <w:rsid w:val="004A6E09"/>
    <w:rsid w:val="005474F6"/>
    <w:rsid w:val="005E1849"/>
    <w:rsid w:val="00624D43"/>
    <w:rsid w:val="006838A3"/>
    <w:rsid w:val="00683F25"/>
    <w:rsid w:val="00686EDF"/>
    <w:rsid w:val="006B619C"/>
    <w:rsid w:val="006D4F1E"/>
    <w:rsid w:val="006F4072"/>
    <w:rsid w:val="00727630"/>
    <w:rsid w:val="007334BF"/>
    <w:rsid w:val="0073590A"/>
    <w:rsid w:val="00751EA9"/>
    <w:rsid w:val="007906B8"/>
    <w:rsid w:val="00790E55"/>
    <w:rsid w:val="007921EB"/>
    <w:rsid w:val="007B3D52"/>
    <w:rsid w:val="007D4511"/>
    <w:rsid w:val="00807367"/>
    <w:rsid w:val="008215FC"/>
    <w:rsid w:val="00822AE2"/>
    <w:rsid w:val="0085234B"/>
    <w:rsid w:val="008563B3"/>
    <w:rsid w:val="0086469D"/>
    <w:rsid w:val="00895C0E"/>
    <w:rsid w:val="008B1D20"/>
    <w:rsid w:val="00982D23"/>
    <w:rsid w:val="00A31D3E"/>
    <w:rsid w:val="00A617D4"/>
    <w:rsid w:val="00A95AF3"/>
    <w:rsid w:val="00AA3650"/>
    <w:rsid w:val="00AA4286"/>
    <w:rsid w:val="00AC6E57"/>
    <w:rsid w:val="00B962B4"/>
    <w:rsid w:val="00BA7F6D"/>
    <w:rsid w:val="00BC5E97"/>
    <w:rsid w:val="00C61940"/>
    <w:rsid w:val="00C72152"/>
    <w:rsid w:val="00CC113E"/>
    <w:rsid w:val="00D36617"/>
    <w:rsid w:val="00D4797B"/>
    <w:rsid w:val="00DB03D2"/>
    <w:rsid w:val="00EA754B"/>
    <w:rsid w:val="00EC3904"/>
    <w:rsid w:val="00FC0AB8"/>
    <w:rsid w:val="00FD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648ED98-C819-4068-BE9F-32204928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0">
    <w:name w:val="InfoBlue"/>
    <w:basedOn w:val="Normal"/>
    <w:next w:val="Corpodetexto"/>
    <w:autoRedefine/>
    <w:pPr>
      <w:spacing w:after="1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rFonts w:ascii="Arial" w:hAnsi="Arial" w:cs="Arial"/>
      <w:b/>
      <w:bCs/>
      <w:sz w:val="16"/>
      <w:szCs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-formataoHTML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paragraph" w:styleId="Textodebalo">
    <w:name w:val="Balloon Text"/>
    <w:basedOn w:val="Normal"/>
    <w:semiHidden/>
    <w:rsid w:val="00AA428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95A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 Blue"/>
    <w:basedOn w:val="Normal"/>
    <w:rsid w:val="00A95AF3"/>
    <w:pPr>
      <w:numPr>
        <w:numId w:val="4"/>
      </w:numPr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23925\Desktop\rup_dev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rup_devcase</Template>
  <TotalTime>1</TotalTime>
  <Pages>9</Pages>
  <Words>1898</Words>
  <Characters>10255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Desenvolvimento</vt:lpstr>
      <vt:lpstr>Caso de Desenvolvimento</vt:lpstr>
    </vt:vector>
  </TitlesOfParts>
  <Company>&lt;Company Name&gt;</Company>
  <LinksUpToDate>false</LinksUpToDate>
  <CharactersWithSpaces>12129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&lt;Nome do Projeto&gt;</dc:subject>
  <dc:creator>Caixa</dc:creator>
  <cp:keywords/>
  <dc:description/>
  <cp:lastModifiedBy>Joao Carlos Testi Ferreira</cp:lastModifiedBy>
  <cp:revision>1</cp:revision>
  <cp:lastPrinted>2005-09-07T17:36:00Z</cp:lastPrinted>
  <dcterms:created xsi:type="dcterms:W3CDTF">2015-11-12T10:36:00Z</dcterms:created>
  <dcterms:modified xsi:type="dcterms:W3CDTF">2015-11-12T11:24:00Z</dcterms:modified>
</cp:coreProperties>
</file>